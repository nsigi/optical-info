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82184921" w:displacedByCustomXml="next"/>
    <w:sdt>
      <w:sdtPr>
        <w:rPr>
          <w:rFonts w:ascii="Times New Roman" w:hAnsi="Times New Roman" w:cs="Times New Roman"/>
          <w:b w:val="0"/>
          <w:bCs w:val="0"/>
          <w:noProof/>
          <w:color w:val="auto"/>
        </w:rPr>
        <w:id w:val="-915939860"/>
        <w:docPartObj>
          <w:docPartGallery w:val="Table of Contents"/>
          <w:docPartUnique/>
        </w:docPartObj>
      </w:sdtPr>
      <w:sdtEndPr/>
      <w:sdtContent>
        <w:p w14:paraId="173F5350" w14:textId="58009E86" w:rsidR="00801344" w:rsidRPr="00D64141" w:rsidRDefault="00801344" w:rsidP="00866792">
          <w:pPr>
            <w:pStyle w:val="af6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D6414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0AF83A7" w14:textId="69B112FC" w:rsidR="005275ED" w:rsidRPr="00D64141" w:rsidRDefault="00801344">
          <w:pPr>
            <w:pStyle w:val="12"/>
            <w:rPr>
              <w:rFonts w:eastAsiaTheme="minorEastAsia"/>
              <w:lang w:eastAsia="ru-RU"/>
            </w:rPr>
          </w:pPr>
          <w:r w:rsidRPr="00D64141">
            <w:fldChar w:fldCharType="begin"/>
          </w:r>
          <w:r w:rsidRPr="00D64141">
            <w:instrText xml:space="preserve"> TOC \o "1-3" \h \z \u </w:instrText>
          </w:r>
          <w:r w:rsidRPr="00D64141">
            <w:fldChar w:fldCharType="separate"/>
          </w:r>
          <w:hyperlink w:anchor="_Toc150895265" w:history="1">
            <w:r w:rsidR="005275ED" w:rsidRPr="00D64141">
              <w:rPr>
                <w:rStyle w:val="af"/>
              </w:rPr>
              <w:t>Задание</w:t>
            </w:r>
            <w:r w:rsidR="005275ED" w:rsidRPr="00D64141">
              <w:rPr>
                <w:webHidden/>
              </w:rPr>
              <w:tab/>
            </w:r>
            <w:r w:rsidR="005275ED" w:rsidRPr="00D64141">
              <w:rPr>
                <w:webHidden/>
              </w:rPr>
              <w:fldChar w:fldCharType="begin"/>
            </w:r>
            <w:r w:rsidR="005275ED" w:rsidRPr="00D64141">
              <w:rPr>
                <w:webHidden/>
              </w:rPr>
              <w:instrText xml:space="preserve"> PAGEREF _Toc150895265 \h </w:instrText>
            </w:r>
            <w:r w:rsidR="005275ED" w:rsidRPr="00D64141">
              <w:rPr>
                <w:webHidden/>
              </w:rPr>
            </w:r>
            <w:r w:rsidR="005275ED" w:rsidRPr="00D64141">
              <w:rPr>
                <w:webHidden/>
              </w:rPr>
              <w:fldChar w:fldCharType="separate"/>
            </w:r>
            <w:r w:rsidR="001F7E21" w:rsidRPr="00D64141">
              <w:rPr>
                <w:webHidden/>
              </w:rPr>
              <w:t>2</w:t>
            </w:r>
            <w:r w:rsidR="005275ED" w:rsidRPr="00D64141">
              <w:rPr>
                <w:webHidden/>
              </w:rPr>
              <w:fldChar w:fldCharType="end"/>
            </w:r>
          </w:hyperlink>
        </w:p>
        <w:p w14:paraId="185A87FE" w14:textId="305B999D" w:rsidR="005275ED" w:rsidRPr="00D64141" w:rsidRDefault="00CA4E18">
          <w:pPr>
            <w:pStyle w:val="12"/>
            <w:rPr>
              <w:rFonts w:eastAsiaTheme="minorEastAsia"/>
              <w:lang w:eastAsia="ru-RU"/>
            </w:rPr>
          </w:pPr>
          <w:hyperlink w:anchor="_Toc150895266" w:history="1">
            <w:r w:rsidR="005275ED" w:rsidRPr="00D64141">
              <w:rPr>
                <w:rStyle w:val="af"/>
              </w:rPr>
              <w:t>Ре</w:t>
            </w:r>
            <w:r w:rsidR="005275ED" w:rsidRPr="00D64141">
              <w:rPr>
                <w:rStyle w:val="af"/>
              </w:rPr>
              <w:t>з</w:t>
            </w:r>
            <w:r w:rsidR="005275ED" w:rsidRPr="00D64141">
              <w:rPr>
                <w:rStyle w:val="af"/>
              </w:rPr>
              <w:t>ультаты работы</w:t>
            </w:r>
            <w:r w:rsidR="005275ED" w:rsidRPr="00D64141">
              <w:rPr>
                <w:webHidden/>
              </w:rPr>
              <w:tab/>
            </w:r>
            <w:r w:rsidR="005275ED" w:rsidRPr="00D64141">
              <w:rPr>
                <w:webHidden/>
              </w:rPr>
              <w:fldChar w:fldCharType="begin"/>
            </w:r>
            <w:r w:rsidR="005275ED" w:rsidRPr="00D64141">
              <w:rPr>
                <w:webHidden/>
              </w:rPr>
              <w:instrText xml:space="preserve"> PAGEREF _Toc150895266 \h </w:instrText>
            </w:r>
            <w:r w:rsidR="005275ED" w:rsidRPr="00D64141">
              <w:rPr>
                <w:webHidden/>
              </w:rPr>
            </w:r>
            <w:r w:rsidR="005275ED" w:rsidRPr="00D64141">
              <w:rPr>
                <w:webHidden/>
              </w:rPr>
              <w:fldChar w:fldCharType="separate"/>
            </w:r>
            <w:r w:rsidR="001F7E21" w:rsidRPr="00D64141">
              <w:rPr>
                <w:webHidden/>
              </w:rPr>
              <w:t>4</w:t>
            </w:r>
            <w:r w:rsidR="005275ED" w:rsidRPr="00D64141">
              <w:rPr>
                <w:webHidden/>
              </w:rPr>
              <w:fldChar w:fldCharType="end"/>
            </w:r>
          </w:hyperlink>
        </w:p>
        <w:p w14:paraId="736BF3B5" w14:textId="18F90CEB" w:rsidR="00801344" w:rsidRPr="00D64141" w:rsidRDefault="00CA4E18" w:rsidP="00866792">
          <w:pPr>
            <w:pStyle w:val="12"/>
          </w:pPr>
          <w:hyperlink w:anchor="_Toc150895267" w:history="1">
            <w:r w:rsidR="005275ED" w:rsidRPr="00D64141">
              <w:rPr>
                <w:rStyle w:val="af"/>
              </w:rPr>
              <w:t>Код программы</w:t>
            </w:r>
            <w:r w:rsidR="005275ED" w:rsidRPr="00D64141">
              <w:rPr>
                <w:webHidden/>
              </w:rPr>
              <w:tab/>
            </w:r>
            <w:r w:rsidR="005275ED" w:rsidRPr="00D64141">
              <w:rPr>
                <w:webHidden/>
              </w:rPr>
              <w:fldChar w:fldCharType="begin"/>
            </w:r>
            <w:r w:rsidR="005275ED" w:rsidRPr="00D64141">
              <w:rPr>
                <w:webHidden/>
              </w:rPr>
              <w:instrText xml:space="preserve"> PAGEREF _Toc150895267 \h </w:instrText>
            </w:r>
            <w:r w:rsidR="005275ED" w:rsidRPr="00D64141">
              <w:rPr>
                <w:webHidden/>
              </w:rPr>
            </w:r>
            <w:r w:rsidR="005275ED" w:rsidRPr="00D64141">
              <w:rPr>
                <w:webHidden/>
              </w:rPr>
              <w:fldChar w:fldCharType="separate"/>
            </w:r>
            <w:r w:rsidR="001F7E21" w:rsidRPr="00D64141">
              <w:rPr>
                <w:webHidden/>
              </w:rPr>
              <w:t>18</w:t>
            </w:r>
            <w:r w:rsidR="005275ED" w:rsidRPr="00D64141">
              <w:rPr>
                <w:webHidden/>
              </w:rPr>
              <w:fldChar w:fldCharType="end"/>
            </w:r>
          </w:hyperlink>
          <w:r w:rsidR="00801344" w:rsidRPr="00D64141">
            <w:fldChar w:fldCharType="end"/>
          </w:r>
        </w:p>
      </w:sdtContent>
    </w:sdt>
    <w:p w14:paraId="1132AA1E" w14:textId="32E5CCD0" w:rsidR="00801344" w:rsidRPr="00D64141" w:rsidRDefault="00801344" w:rsidP="00866792">
      <w:pPr>
        <w:spacing w:line="360" w:lineRule="auto"/>
        <w:rPr>
          <w:sz w:val="28"/>
          <w:szCs w:val="28"/>
          <w:lang w:eastAsia="en-US"/>
        </w:rPr>
      </w:pPr>
      <w:r w:rsidRPr="00D64141">
        <w:rPr>
          <w:sz w:val="28"/>
          <w:szCs w:val="28"/>
          <w:lang w:eastAsia="en-US"/>
        </w:rPr>
        <w:br w:type="page"/>
      </w:r>
    </w:p>
    <w:p w14:paraId="2F2E93D7" w14:textId="24C3AE1B" w:rsidR="00554B92" w:rsidRPr="00D64141" w:rsidRDefault="00791246" w:rsidP="00554B92">
      <w:pPr>
        <w:pStyle w:val="10"/>
        <w:spacing w:before="0" w:after="0"/>
        <w:rPr>
          <w:rFonts w:cs="Times New Roman"/>
        </w:rPr>
      </w:pPr>
      <w:bookmarkStart w:id="1" w:name="_Toc150895265"/>
      <w:r w:rsidRPr="00D64141">
        <w:rPr>
          <w:rFonts w:cs="Times New Roman"/>
        </w:rPr>
        <w:lastRenderedPageBreak/>
        <w:t>Задание</w:t>
      </w:r>
      <w:bookmarkEnd w:id="0"/>
      <w:bookmarkEnd w:id="1"/>
    </w:p>
    <w:p w14:paraId="28EA5894" w14:textId="2CA23E25" w:rsidR="00554B92" w:rsidRPr="00D64141" w:rsidRDefault="00554B92" w:rsidP="00554B92">
      <w:pPr>
        <w:pStyle w:val="Default"/>
        <w:numPr>
          <w:ilvl w:val="0"/>
          <w:numId w:val="42"/>
        </w:numPr>
        <w:spacing w:after="31" w:line="360" w:lineRule="auto"/>
        <w:rPr>
          <w:sz w:val="28"/>
          <w:szCs w:val="28"/>
        </w:rPr>
      </w:pPr>
      <w:r w:rsidRPr="00D64141">
        <w:rPr>
          <w:sz w:val="28"/>
          <w:szCs w:val="28"/>
        </w:rPr>
        <w:t xml:space="preserve">Выбрать входную функцию </w:t>
      </w:r>
      <m:oMath>
        <m:r>
          <w:rPr>
            <w:rFonts w:ascii="Cambria Math" w:hAnsi="Cambria Math"/>
            <w:sz w:val="28"/>
            <w:szCs w:val="28"/>
          </w:rPr>
          <m:t>f(r,φ)=f(r)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imφ</m:t>
            </m:r>
          </m:sup>
        </m:sSup>
      </m:oMath>
      <w:r w:rsidR="0034599F" w:rsidRPr="00D64141">
        <w:rPr>
          <w:sz w:val="28"/>
          <w:szCs w:val="28"/>
        </w:rPr>
        <w:t xml:space="preserve"> </w:t>
      </w:r>
      <w:r w:rsidRPr="00D64141">
        <w:rPr>
          <w:sz w:val="28"/>
          <w:szCs w:val="28"/>
        </w:rPr>
        <w:t xml:space="preserve">и число </w:t>
      </w:r>
      <w:r w:rsidRPr="00D64141">
        <w:rPr>
          <w:i/>
          <w:iCs/>
          <w:sz w:val="28"/>
          <w:szCs w:val="28"/>
        </w:rPr>
        <w:t>m</w:t>
      </w:r>
      <w:r w:rsidRPr="00D64141">
        <w:rPr>
          <w:sz w:val="28"/>
          <w:szCs w:val="28"/>
        </w:rPr>
        <w:t xml:space="preserve">, исходя из варианта. Построить график </w:t>
      </w:r>
      <w:r w:rsidRPr="00D64141">
        <w:rPr>
          <w:rFonts w:ascii="Cambria Math" w:hAnsi="Cambria Math" w:cs="Cambria Math"/>
          <w:sz w:val="28"/>
          <w:szCs w:val="28"/>
        </w:rPr>
        <w:t>𝑓</w:t>
      </w:r>
      <w:r w:rsidRPr="00D64141">
        <w:rPr>
          <w:sz w:val="28"/>
          <w:szCs w:val="28"/>
        </w:rPr>
        <w:t>(</w:t>
      </w:r>
      <w:r w:rsidRPr="00D64141">
        <w:rPr>
          <w:rFonts w:ascii="Cambria Math" w:hAnsi="Cambria Math" w:cs="Cambria Math"/>
          <w:sz w:val="28"/>
          <w:szCs w:val="28"/>
        </w:rPr>
        <w:t>𝑟</w:t>
      </w:r>
      <w:r w:rsidRPr="00D64141">
        <w:rPr>
          <w:sz w:val="28"/>
          <w:szCs w:val="28"/>
        </w:rPr>
        <w:t xml:space="preserve">). Здесь и далее для каждого графика следует строить отдельно графики/изображения амплитуды и фазы. Входную область ограничить радиусом </w:t>
      </w:r>
      <w:r w:rsidRPr="00D64141">
        <w:rPr>
          <w:rFonts w:ascii="Cambria Math" w:hAnsi="Cambria Math" w:cs="Cambria Math"/>
          <w:sz w:val="28"/>
          <w:szCs w:val="28"/>
        </w:rPr>
        <w:t>𝑅</w:t>
      </w:r>
      <w:r w:rsidRPr="00D64141">
        <w:rPr>
          <w:sz w:val="28"/>
          <w:szCs w:val="28"/>
        </w:rPr>
        <w:t xml:space="preserve"> = 5. </w:t>
      </w:r>
    </w:p>
    <w:p w14:paraId="4154E574" w14:textId="70D710D9" w:rsidR="00554B92" w:rsidRPr="00D64141" w:rsidRDefault="00554B92" w:rsidP="00554B92">
      <w:pPr>
        <w:pStyle w:val="Default"/>
        <w:numPr>
          <w:ilvl w:val="0"/>
          <w:numId w:val="42"/>
        </w:numPr>
        <w:spacing w:after="31" w:line="360" w:lineRule="auto"/>
        <w:rPr>
          <w:sz w:val="28"/>
          <w:szCs w:val="28"/>
        </w:rPr>
      </w:pPr>
      <w:r w:rsidRPr="00D64141">
        <w:rPr>
          <w:sz w:val="28"/>
          <w:szCs w:val="28"/>
        </w:rPr>
        <w:t xml:space="preserve">Восстановить изображение </w:t>
      </w:r>
      <m:oMath>
        <m:r>
          <w:rPr>
            <w:rFonts w:ascii="Cambria Math" w:hAnsi="Cambria Math"/>
            <w:sz w:val="28"/>
            <w:szCs w:val="28"/>
          </w:rPr>
          <m:t>f(r)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imφ</m:t>
            </m:r>
          </m:sup>
        </m:sSup>
      </m:oMath>
      <w:r w:rsidRPr="00D64141">
        <w:rPr>
          <w:sz w:val="28"/>
          <w:szCs w:val="28"/>
        </w:rPr>
        <w:t xml:space="preserve"> в двумерный массив и построить это изображение. </w:t>
      </w:r>
    </w:p>
    <w:p w14:paraId="70F37C1D" w14:textId="4E6C8A5B" w:rsidR="00554B92" w:rsidRPr="00D64141" w:rsidRDefault="00554B92" w:rsidP="00554B92">
      <w:pPr>
        <w:pStyle w:val="Default"/>
        <w:numPr>
          <w:ilvl w:val="0"/>
          <w:numId w:val="42"/>
        </w:numPr>
        <w:spacing w:after="31" w:line="360" w:lineRule="auto"/>
        <w:rPr>
          <w:sz w:val="28"/>
          <w:szCs w:val="28"/>
        </w:rPr>
      </w:pPr>
      <w:r w:rsidRPr="00D64141">
        <w:rPr>
          <w:sz w:val="28"/>
          <w:szCs w:val="28"/>
        </w:rPr>
        <w:t xml:space="preserve">Реализовать преобразование Ханкеля методом численного интегрирования (например, методом левых прямоугольников). Размеры входной и выходной областей должны совпадать. Применить преобразование ко входной функции и получить выходную </w:t>
      </w:r>
      <w:r w:rsidRPr="00D64141">
        <w:rPr>
          <w:rFonts w:ascii="Cambria Math" w:hAnsi="Cambria Math" w:cs="Cambria Math"/>
          <w:sz w:val="28"/>
          <w:szCs w:val="28"/>
        </w:rPr>
        <w:t>𝐹</w:t>
      </w:r>
      <w:r w:rsidRPr="00D64141">
        <w:rPr>
          <w:sz w:val="28"/>
          <w:szCs w:val="28"/>
        </w:rPr>
        <w:t>(</w:t>
      </w:r>
      <w:r w:rsidRPr="00D64141">
        <w:rPr>
          <w:rFonts w:ascii="Cambria Math" w:hAnsi="Cambria Math" w:cs="Cambria Math"/>
          <w:sz w:val="28"/>
          <w:szCs w:val="28"/>
        </w:rPr>
        <w:t>𝜌</w:t>
      </w:r>
      <w:r w:rsidRPr="00D64141">
        <w:rPr>
          <w:sz w:val="28"/>
          <w:szCs w:val="28"/>
        </w:rPr>
        <w:t xml:space="preserve">). Построить её график, а также восстановить двумерную функцию </w:t>
      </w:r>
      <w:r w:rsidRPr="00D64141">
        <w:rPr>
          <w:rFonts w:ascii="Cambria Math" w:hAnsi="Cambria Math" w:cs="Cambria Math"/>
          <w:sz w:val="28"/>
          <w:szCs w:val="28"/>
        </w:rPr>
        <w:t>𝐹</w:t>
      </w:r>
      <w:r w:rsidRPr="00D64141">
        <w:rPr>
          <w:sz w:val="28"/>
          <w:szCs w:val="28"/>
        </w:rPr>
        <w:t>(</w:t>
      </w:r>
      <w:r w:rsidRPr="00D64141">
        <w:rPr>
          <w:rFonts w:ascii="Cambria Math" w:hAnsi="Cambria Math" w:cs="Cambria Math"/>
          <w:sz w:val="28"/>
          <w:szCs w:val="28"/>
        </w:rPr>
        <w:t>𝜌</w:t>
      </w:r>
      <w:r w:rsidRPr="00D64141">
        <w:rPr>
          <w:sz w:val="28"/>
          <w:szCs w:val="28"/>
        </w:rPr>
        <w:t>)exp(</w:t>
      </w:r>
      <w:r w:rsidRPr="00D64141">
        <w:rPr>
          <w:rFonts w:ascii="Cambria Math" w:hAnsi="Cambria Math" w:cs="Cambria Math"/>
          <w:sz w:val="28"/>
          <w:szCs w:val="28"/>
        </w:rPr>
        <w:t>𝑖𝑚𝜃</w:t>
      </w:r>
      <w:r w:rsidRPr="00D64141">
        <w:rPr>
          <w:sz w:val="28"/>
          <w:szCs w:val="28"/>
        </w:rPr>
        <w:t xml:space="preserve">) и построить её изображение. </w:t>
      </w:r>
    </w:p>
    <w:p w14:paraId="47ED50BB" w14:textId="7CA2E077" w:rsidR="00554B92" w:rsidRPr="00D64141" w:rsidRDefault="00554B92" w:rsidP="00554B92">
      <w:pPr>
        <w:pStyle w:val="Default"/>
        <w:numPr>
          <w:ilvl w:val="0"/>
          <w:numId w:val="42"/>
        </w:numPr>
        <w:spacing w:after="31" w:line="360" w:lineRule="auto"/>
        <w:rPr>
          <w:sz w:val="28"/>
          <w:szCs w:val="28"/>
        </w:rPr>
      </w:pPr>
      <w:r w:rsidRPr="00D64141">
        <w:rPr>
          <w:sz w:val="28"/>
          <w:szCs w:val="28"/>
        </w:rPr>
        <w:t xml:space="preserve">Реализовать двумерное преобразование Фурье через БПФ. Применить его ко входной двумерной функции </w:t>
      </w:r>
      <m:oMath>
        <m:r>
          <w:rPr>
            <w:rFonts w:ascii="Cambria Math" w:hAnsi="Cambria Math"/>
            <w:sz w:val="28"/>
            <w:szCs w:val="28"/>
          </w:rPr>
          <m:t>f(r)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imφ</m:t>
            </m:r>
          </m:sup>
        </m:sSup>
      </m:oMath>
      <w:r w:rsidRPr="00D64141">
        <w:rPr>
          <w:sz w:val="28"/>
          <w:szCs w:val="28"/>
        </w:rPr>
        <w:t xml:space="preserve">. Построить изображение выходной функции, сравнить его с результатом, полученным для преобразования Ханкеля. Если изображения амплитуд сильно отличаются, попытаться увеличить число точек дискретизации. </w:t>
      </w:r>
    </w:p>
    <w:p w14:paraId="763EFADC" w14:textId="2DF48A07" w:rsidR="00554B92" w:rsidRPr="00D64141" w:rsidRDefault="00554B92" w:rsidP="00554B92">
      <w:pPr>
        <w:pStyle w:val="Default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D64141">
        <w:rPr>
          <w:sz w:val="28"/>
          <w:szCs w:val="28"/>
        </w:rPr>
        <w:t xml:space="preserve">Исследовать скорость выполнения двумерного БПФ и преобразования Ханкеля, варьируя число точек дискретизации. Сделать выводы. </w:t>
      </w:r>
    </w:p>
    <w:p w14:paraId="68FDF8D9" w14:textId="2E9F30A2" w:rsidR="005234AC" w:rsidRPr="00D64141" w:rsidRDefault="004C5A90" w:rsidP="00CB2C7D">
      <w:pPr>
        <w:pStyle w:val="Default"/>
        <w:spacing w:line="360" w:lineRule="auto"/>
        <w:ind w:left="720"/>
        <w:rPr>
          <w:sz w:val="28"/>
          <w:szCs w:val="28"/>
        </w:rPr>
      </w:pPr>
      <w:r w:rsidRPr="00D64141">
        <w:rPr>
          <w:color w:val="auto"/>
          <w:sz w:val="28"/>
          <w:szCs w:val="28"/>
        </w:rPr>
        <w:t xml:space="preserve"> </w:t>
      </w:r>
    </w:p>
    <w:p w14:paraId="77D85ACC" w14:textId="6D1A8CF9" w:rsidR="005234AC" w:rsidRPr="00D64141" w:rsidRDefault="005234AC" w:rsidP="005234AC">
      <w:pPr>
        <w:spacing w:line="360" w:lineRule="auto"/>
        <w:ind w:firstLine="709"/>
        <w:rPr>
          <w:sz w:val="28"/>
          <w:szCs w:val="28"/>
        </w:rPr>
      </w:pPr>
      <w:r w:rsidRPr="00D64141">
        <w:rPr>
          <w:sz w:val="28"/>
          <w:szCs w:val="28"/>
        </w:rPr>
        <w:t>Вариант 1</w:t>
      </w:r>
      <w:r w:rsidR="00CB2C7D" w:rsidRPr="00D64141">
        <w:rPr>
          <w:sz w:val="28"/>
          <w:szCs w:val="28"/>
        </w:rPr>
        <w:t>4</w:t>
      </w:r>
      <w:r w:rsidRPr="00D64141">
        <w:rPr>
          <w:sz w:val="28"/>
          <w:szCs w:val="28"/>
        </w:rPr>
        <w:t>:</w:t>
      </w:r>
    </w:p>
    <w:p w14:paraId="5CB867FC" w14:textId="482C4D85" w:rsidR="005234AC" w:rsidRPr="00D64141" w:rsidRDefault="00CB2C7D" w:rsidP="005234AC">
      <w:pPr>
        <w:spacing w:line="360" w:lineRule="auto"/>
        <w:jc w:val="center"/>
        <w:rPr>
          <w:sz w:val="28"/>
          <w:szCs w:val="28"/>
        </w:rPr>
      </w:pPr>
      <w:r w:rsidRPr="00D64141">
        <w:rPr>
          <w:noProof/>
          <w:sz w:val="28"/>
          <w:szCs w:val="28"/>
        </w:rPr>
        <w:drawing>
          <wp:inline distT="0" distB="0" distL="0" distR="0" wp14:anchorId="66A6B564" wp14:editId="6E8B036B">
            <wp:extent cx="5939790" cy="2260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C26D" w14:textId="13246F8E" w:rsidR="00A30F13" w:rsidRPr="00D64141" w:rsidRDefault="00A30F13" w:rsidP="005234AC">
      <w:pPr>
        <w:spacing w:line="360" w:lineRule="auto"/>
        <w:ind w:firstLine="709"/>
        <w:rPr>
          <w:sz w:val="28"/>
          <w:szCs w:val="28"/>
        </w:rPr>
      </w:pPr>
      <w:r w:rsidRPr="00D64141">
        <w:rPr>
          <w:sz w:val="28"/>
          <w:szCs w:val="28"/>
        </w:rPr>
        <w:br w:type="page"/>
      </w:r>
    </w:p>
    <w:p w14:paraId="5640905C" w14:textId="77777777" w:rsidR="00A30F13" w:rsidRPr="00D64141" w:rsidRDefault="00A30F13" w:rsidP="00B91CAA">
      <w:pPr>
        <w:pStyle w:val="afa"/>
        <w:spacing w:line="360" w:lineRule="auto"/>
        <w:outlineLvl w:val="0"/>
        <w:rPr>
          <w:b/>
          <w:sz w:val="28"/>
          <w:szCs w:val="28"/>
        </w:rPr>
      </w:pPr>
      <w:bookmarkStart w:id="2" w:name="_Toc82184922"/>
      <w:bookmarkStart w:id="3" w:name="_Toc150895266"/>
      <w:r w:rsidRPr="00D64141">
        <w:rPr>
          <w:b/>
          <w:sz w:val="28"/>
          <w:szCs w:val="28"/>
        </w:rPr>
        <w:lastRenderedPageBreak/>
        <w:t>Результаты работы</w:t>
      </w:r>
      <w:bookmarkEnd w:id="2"/>
      <w:bookmarkEnd w:id="3"/>
    </w:p>
    <w:p w14:paraId="669C38AA" w14:textId="0536D6E2" w:rsidR="008D68BF" w:rsidRPr="00D64141" w:rsidRDefault="008D68BF" w:rsidP="008D68BF">
      <w:pPr>
        <w:spacing w:line="360" w:lineRule="auto"/>
        <w:ind w:firstLine="709"/>
        <w:jc w:val="both"/>
        <w:rPr>
          <w:rFonts w:eastAsiaTheme="minorEastAsia"/>
          <w:b/>
          <w:bCs/>
          <w:sz w:val="28"/>
          <w:szCs w:val="28"/>
        </w:rPr>
      </w:pPr>
      <w:r w:rsidRPr="00D64141">
        <w:rPr>
          <w:rFonts w:eastAsiaTheme="minorEastAsia"/>
          <w:b/>
          <w:bCs/>
          <w:sz w:val="28"/>
          <w:szCs w:val="28"/>
        </w:rPr>
        <w:t>Задание 1:</w:t>
      </w:r>
    </w:p>
    <w:p w14:paraId="7755B30E" w14:textId="692A7584" w:rsidR="008D68BF" w:rsidRPr="00D64141" w:rsidRDefault="006A5CE2" w:rsidP="00273B5E">
      <w:pPr>
        <w:spacing w:line="360" w:lineRule="auto"/>
        <w:jc w:val="center"/>
        <w:rPr>
          <w:sz w:val="28"/>
          <w:szCs w:val="28"/>
        </w:rPr>
      </w:pPr>
      <w:r w:rsidRPr="00D64141">
        <w:rPr>
          <w:sz w:val="28"/>
          <w:szCs w:val="28"/>
        </w:rPr>
        <w:drawing>
          <wp:inline distT="0" distB="0" distL="0" distR="0" wp14:anchorId="1CEB4A82" wp14:editId="3D7B75F8">
            <wp:extent cx="4571610" cy="353099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659" cy="35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271C" w14:textId="71FBCE8D" w:rsidR="008D68BF" w:rsidRPr="00D64141" w:rsidRDefault="008D68BF" w:rsidP="008D68BF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t>Рисунок 1 – График амплитуды входного радиально-вихревого оптического пучка</w:t>
      </w:r>
    </w:p>
    <w:p w14:paraId="76B56E7F" w14:textId="12DB0A05" w:rsidR="008D68BF" w:rsidRPr="00D64141" w:rsidRDefault="006A5CE2" w:rsidP="00273B5E">
      <w:pPr>
        <w:spacing w:line="360" w:lineRule="auto"/>
        <w:jc w:val="center"/>
        <w:rPr>
          <w:sz w:val="28"/>
          <w:szCs w:val="28"/>
        </w:rPr>
      </w:pPr>
      <w:r w:rsidRPr="00D64141">
        <w:rPr>
          <w:sz w:val="28"/>
          <w:szCs w:val="28"/>
        </w:rPr>
        <w:drawing>
          <wp:inline distT="0" distB="0" distL="0" distR="0" wp14:anchorId="781C18A9" wp14:editId="323B3FEF">
            <wp:extent cx="4753023" cy="3657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048" cy="367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EE15" w14:textId="59569AD5" w:rsidR="008D68BF" w:rsidRPr="00D64141" w:rsidRDefault="008D68BF" w:rsidP="008D68BF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t>Рисунок 2 – График фазы входного радиально-вихревого оптического пучка</w:t>
      </w:r>
    </w:p>
    <w:p w14:paraId="3F2DF764" w14:textId="61788494" w:rsidR="00EF7242" w:rsidRDefault="00EF724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br w:type="page"/>
      </w:r>
    </w:p>
    <w:p w14:paraId="0F22ECC5" w14:textId="3F7679DD" w:rsidR="008D68BF" w:rsidRPr="00D64141" w:rsidRDefault="008D68BF" w:rsidP="008D68BF">
      <w:pPr>
        <w:spacing w:line="360" w:lineRule="auto"/>
        <w:ind w:firstLine="709"/>
        <w:jc w:val="both"/>
        <w:rPr>
          <w:rFonts w:eastAsiaTheme="minorEastAsia"/>
          <w:b/>
          <w:bCs/>
          <w:sz w:val="28"/>
          <w:szCs w:val="28"/>
        </w:rPr>
      </w:pPr>
      <w:r w:rsidRPr="00D64141">
        <w:rPr>
          <w:rFonts w:eastAsiaTheme="minorEastAsia"/>
          <w:b/>
          <w:bCs/>
          <w:sz w:val="28"/>
          <w:szCs w:val="28"/>
        </w:rPr>
        <w:lastRenderedPageBreak/>
        <w:t>Задание 2:</w:t>
      </w:r>
    </w:p>
    <w:p w14:paraId="3DBC236A" w14:textId="002564B5" w:rsidR="008D68BF" w:rsidRPr="00D64141" w:rsidRDefault="006A5CE2" w:rsidP="00273B5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drawing>
          <wp:inline distT="0" distB="0" distL="0" distR="0" wp14:anchorId="35952522" wp14:editId="0C4A5065">
            <wp:extent cx="4108376" cy="3362178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399" cy="33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81A8" w14:textId="3AA323CA" w:rsidR="008D68BF" w:rsidRPr="00D64141" w:rsidRDefault="008D68BF" w:rsidP="00273B5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t>Рисунок 3 –</w:t>
      </w:r>
      <w:r w:rsidR="000E6353" w:rsidRPr="00D64141">
        <w:rPr>
          <w:rFonts w:eastAsiaTheme="minorEastAsia"/>
          <w:sz w:val="28"/>
          <w:szCs w:val="28"/>
        </w:rPr>
        <w:t xml:space="preserve"> И</w:t>
      </w:r>
      <w:r w:rsidRPr="00D64141">
        <w:rPr>
          <w:rFonts w:eastAsiaTheme="minorEastAsia"/>
          <w:sz w:val="28"/>
          <w:szCs w:val="28"/>
        </w:rPr>
        <w:t>зображение амплитуды входного радиально-вихревого оптического пучка</w:t>
      </w:r>
    </w:p>
    <w:p w14:paraId="14102A43" w14:textId="67DC33D8" w:rsidR="008D68BF" w:rsidRPr="00D64141" w:rsidRDefault="006A5CE2" w:rsidP="00273B5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drawing>
          <wp:inline distT="0" distB="0" distL="0" distR="0" wp14:anchorId="05BDD87D" wp14:editId="75B176B8">
            <wp:extent cx="4449130" cy="3650566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0216" cy="36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1B64" w14:textId="4982162A" w:rsidR="008D68BF" w:rsidRPr="00D64141" w:rsidRDefault="008D68BF" w:rsidP="00273B5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t>Рисунок 4 –</w:t>
      </w:r>
      <w:r w:rsidR="000E6353" w:rsidRPr="00D64141">
        <w:rPr>
          <w:rFonts w:eastAsiaTheme="minorEastAsia"/>
          <w:sz w:val="28"/>
          <w:szCs w:val="28"/>
        </w:rPr>
        <w:t xml:space="preserve"> И</w:t>
      </w:r>
      <w:r w:rsidRPr="00D64141">
        <w:rPr>
          <w:rFonts w:eastAsiaTheme="minorEastAsia"/>
          <w:sz w:val="28"/>
          <w:szCs w:val="28"/>
        </w:rPr>
        <w:t>зображение фазы входного радиально-вихревого оптического пучка</w:t>
      </w:r>
    </w:p>
    <w:p w14:paraId="4AF4FEEE" w14:textId="77777777" w:rsidR="00EF7242" w:rsidRDefault="00EF724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br w:type="page"/>
      </w:r>
    </w:p>
    <w:p w14:paraId="28DDBAF0" w14:textId="19FAF0CF" w:rsidR="008D68BF" w:rsidRPr="00D64141" w:rsidRDefault="008D68BF" w:rsidP="000E6353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b/>
          <w:bCs/>
          <w:sz w:val="28"/>
          <w:szCs w:val="28"/>
        </w:rPr>
        <w:lastRenderedPageBreak/>
        <w:t>Задание 3:</w:t>
      </w:r>
    </w:p>
    <w:p w14:paraId="31F226E9" w14:textId="312F592E" w:rsidR="000E6353" w:rsidRPr="00D64141" w:rsidRDefault="006A5CE2" w:rsidP="00273B5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drawing>
          <wp:inline distT="0" distB="0" distL="0" distR="0" wp14:anchorId="007D05FE" wp14:editId="4BAC75BB">
            <wp:extent cx="4511892" cy="354505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2708" cy="35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62BA" w14:textId="312DDAA9" w:rsidR="008D68BF" w:rsidRPr="00D64141" w:rsidRDefault="008D68BF" w:rsidP="00273B5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t xml:space="preserve">Рисунок </w:t>
      </w:r>
      <w:r w:rsidR="000E6353" w:rsidRPr="00D64141">
        <w:rPr>
          <w:rFonts w:eastAsiaTheme="minorEastAsia"/>
          <w:sz w:val="28"/>
          <w:szCs w:val="28"/>
        </w:rPr>
        <w:t>5</w:t>
      </w:r>
      <w:r w:rsidRPr="00D64141">
        <w:rPr>
          <w:rFonts w:eastAsiaTheme="minorEastAsia"/>
          <w:sz w:val="28"/>
          <w:szCs w:val="28"/>
        </w:rPr>
        <w:t xml:space="preserve"> – </w:t>
      </w:r>
      <w:r w:rsidR="00206299" w:rsidRPr="00D64141">
        <w:rPr>
          <w:rFonts w:eastAsiaTheme="minorEastAsia"/>
          <w:sz w:val="28"/>
          <w:szCs w:val="28"/>
        </w:rPr>
        <w:t xml:space="preserve">График амплитуды результата преобразования Ханкеля </w:t>
      </w:r>
    </w:p>
    <w:p w14:paraId="0DA1CAFF" w14:textId="2CC88942" w:rsidR="000E6353" w:rsidRPr="00D64141" w:rsidRDefault="006A5CE2" w:rsidP="00273B5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drawing>
          <wp:inline distT="0" distB="0" distL="0" distR="0" wp14:anchorId="2446751B" wp14:editId="68A3636E">
            <wp:extent cx="4778372" cy="37490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616" cy="377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5063" w14:textId="472A6407" w:rsidR="000E6353" w:rsidRPr="00D64141" w:rsidRDefault="000E6353" w:rsidP="00273B5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t xml:space="preserve">Рисунок 6 – </w:t>
      </w:r>
      <w:r w:rsidR="00206299" w:rsidRPr="00D64141">
        <w:rPr>
          <w:rFonts w:eastAsiaTheme="minorEastAsia"/>
          <w:sz w:val="28"/>
          <w:szCs w:val="28"/>
        </w:rPr>
        <w:t xml:space="preserve">График фазы результата преобразования Ханкеля </w:t>
      </w:r>
    </w:p>
    <w:p w14:paraId="492D55BB" w14:textId="1C09DC9B" w:rsidR="008D68BF" w:rsidRPr="00D64141" w:rsidRDefault="006A5CE2" w:rsidP="006A5CE2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lastRenderedPageBreak/>
        <w:drawing>
          <wp:inline distT="0" distB="0" distL="0" distR="0" wp14:anchorId="4160F582" wp14:editId="2CE991F9">
            <wp:extent cx="4876611" cy="408666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835" cy="411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D0CE" w14:textId="404C4A31" w:rsidR="008D68BF" w:rsidRPr="00D64141" w:rsidRDefault="008D68BF" w:rsidP="00273B5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t xml:space="preserve">Рисунок </w:t>
      </w:r>
      <w:r w:rsidR="000E6353" w:rsidRPr="00D64141">
        <w:rPr>
          <w:rFonts w:eastAsiaTheme="minorEastAsia"/>
          <w:sz w:val="28"/>
          <w:szCs w:val="28"/>
        </w:rPr>
        <w:t>7</w:t>
      </w:r>
      <w:r w:rsidRPr="00D64141">
        <w:rPr>
          <w:rFonts w:eastAsiaTheme="minorEastAsia"/>
          <w:sz w:val="28"/>
          <w:szCs w:val="28"/>
        </w:rPr>
        <w:t xml:space="preserve"> –</w:t>
      </w:r>
      <w:r w:rsidR="000E6353" w:rsidRPr="00D64141">
        <w:rPr>
          <w:rFonts w:eastAsiaTheme="minorEastAsia"/>
          <w:sz w:val="28"/>
          <w:szCs w:val="28"/>
        </w:rPr>
        <w:t xml:space="preserve"> </w:t>
      </w:r>
      <w:r w:rsidR="00206299" w:rsidRPr="00D64141">
        <w:rPr>
          <w:rFonts w:eastAsiaTheme="minorEastAsia"/>
          <w:sz w:val="28"/>
          <w:szCs w:val="28"/>
        </w:rPr>
        <w:t xml:space="preserve">Изображение амплитуды результата преобразования Ханкеля </w:t>
      </w:r>
    </w:p>
    <w:p w14:paraId="6863D741" w14:textId="30A177A7" w:rsidR="000E6353" w:rsidRPr="00D64141" w:rsidRDefault="006A5CE2" w:rsidP="006A5CE2">
      <w:pPr>
        <w:tabs>
          <w:tab w:val="left" w:pos="6886"/>
        </w:tabs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drawing>
          <wp:inline distT="0" distB="0" distL="0" distR="0" wp14:anchorId="75B8FF03" wp14:editId="1D6F367D">
            <wp:extent cx="4870609" cy="3840480"/>
            <wp:effectExtent l="0" t="0" r="635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0224" cy="38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010F" w14:textId="49C717FC" w:rsidR="000E6353" w:rsidRPr="00D64141" w:rsidRDefault="000E6353" w:rsidP="00273B5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t xml:space="preserve">Рисунок 8 – </w:t>
      </w:r>
      <w:r w:rsidR="00206299" w:rsidRPr="00D64141">
        <w:rPr>
          <w:rFonts w:eastAsiaTheme="minorEastAsia"/>
          <w:sz w:val="28"/>
          <w:szCs w:val="28"/>
        </w:rPr>
        <w:t xml:space="preserve">Изображение амплитуды результата преобразования Ханкеля </w:t>
      </w:r>
    </w:p>
    <w:p w14:paraId="24842AF4" w14:textId="77777777" w:rsidR="00EF7242" w:rsidRDefault="00EF724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br w:type="page"/>
      </w:r>
    </w:p>
    <w:p w14:paraId="61FEBADC" w14:textId="4E8A2397" w:rsidR="008D68BF" w:rsidRPr="00D64141" w:rsidRDefault="000E6353" w:rsidP="000E6353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b/>
          <w:bCs/>
          <w:sz w:val="28"/>
          <w:szCs w:val="28"/>
        </w:rPr>
        <w:lastRenderedPageBreak/>
        <w:t>Задание 4:</w:t>
      </w:r>
    </w:p>
    <w:p w14:paraId="50A808C3" w14:textId="16789BD7" w:rsidR="000E6353" w:rsidRPr="00D64141" w:rsidRDefault="006A5CE2" w:rsidP="00273B5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drawing>
          <wp:inline distT="0" distB="0" distL="0" distR="0" wp14:anchorId="2BFF400D" wp14:editId="2BA3AB05">
            <wp:extent cx="4615390" cy="371387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7513" cy="37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6351" w14:textId="75F004BF" w:rsidR="008D68BF" w:rsidRPr="00D64141" w:rsidRDefault="008D68BF" w:rsidP="00273B5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t xml:space="preserve">Рисунок </w:t>
      </w:r>
      <w:r w:rsidR="000E6353" w:rsidRPr="00D64141">
        <w:rPr>
          <w:rFonts w:eastAsiaTheme="minorEastAsia"/>
          <w:sz w:val="28"/>
          <w:szCs w:val="28"/>
        </w:rPr>
        <w:t>9</w:t>
      </w:r>
      <w:r w:rsidRPr="00D64141">
        <w:rPr>
          <w:rFonts w:eastAsiaTheme="minorEastAsia"/>
          <w:sz w:val="28"/>
          <w:szCs w:val="28"/>
        </w:rPr>
        <w:t xml:space="preserve"> – </w:t>
      </w:r>
      <w:r w:rsidR="00273B5E" w:rsidRPr="00D64141">
        <w:rPr>
          <w:rFonts w:eastAsiaTheme="minorEastAsia"/>
          <w:sz w:val="28"/>
          <w:szCs w:val="28"/>
        </w:rPr>
        <w:t>И</w:t>
      </w:r>
      <w:r w:rsidRPr="00D64141">
        <w:rPr>
          <w:rFonts w:eastAsiaTheme="minorEastAsia"/>
          <w:sz w:val="28"/>
          <w:szCs w:val="28"/>
        </w:rPr>
        <w:t xml:space="preserve">зображение </w:t>
      </w:r>
      <w:r w:rsidR="00273B5E" w:rsidRPr="00D64141">
        <w:rPr>
          <w:rFonts w:eastAsiaTheme="minorEastAsia"/>
          <w:sz w:val="28"/>
          <w:szCs w:val="28"/>
        </w:rPr>
        <w:t xml:space="preserve">амплитуды </w:t>
      </w:r>
      <w:r w:rsidR="00ED0F34" w:rsidRPr="00D64141">
        <w:rPr>
          <w:rFonts w:eastAsiaTheme="minorEastAsia"/>
          <w:sz w:val="28"/>
          <w:szCs w:val="28"/>
        </w:rPr>
        <w:t>результата преобразования Фурье</w:t>
      </w:r>
      <w:r w:rsidRPr="00D64141">
        <w:rPr>
          <w:rFonts w:eastAsiaTheme="minorEastAsia"/>
          <w:sz w:val="28"/>
          <w:szCs w:val="28"/>
        </w:rPr>
        <w:t xml:space="preserve"> </w:t>
      </w:r>
    </w:p>
    <w:p w14:paraId="592BA092" w14:textId="1FCC8CBB" w:rsidR="000E6353" w:rsidRPr="00D64141" w:rsidRDefault="006A5CE2" w:rsidP="00273B5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drawing>
          <wp:inline distT="0" distB="0" distL="0" distR="0" wp14:anchorId="053FA7D8" wp14:editId="7E817BF3">
            <wp:extent cx="4415297" cy="3671668"/>
            <wp:effectExtent l="0" t="0" r="444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964" cy="36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C24A" w14:textId="13F30A4D" w:rsidR="008D68BF" w:rsidRPr="00D64141" w:rsidRDefault="000E6353" w:rsidP="00273B5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t>Рисунок 10 –</w:t>
      </w:r>
      <w:r w:rsidR="00273B5E" w:rsidRPr="00D64141">
        <w:rPr>
          <w:rFonts w:eastAsiaTheme="minorEastAsia"/>
          <w:sz w:val="28"/>
          <w:szCs w:val="28"/>
        </w:rPr>
        <w:t xml:space="preserve"> </w:t>
      </w:r>
      <w:r w:rsidR="00ED0F34" w:rsidRPr="00D64141">
        <w:rPr>
          <w:rFonts w:eastAsiaTheme="minorEastAsia"/>
          <w:sz w:val="28"/>
          <w:szCs w:val="28"/>
        </w:rPr>
        <w:t xml:space="preserve">Изображение фазы результата преобразования Фурье </w:t>
      </w:r>
    </w:p>
    <w:p w14:paraId="020AF83A" w14:textId="77777777" w:rsidR="00EF7242" w:rsidRDefault="00EF724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br w:type="page"/>
      </w:r>
    </w:p>
    <w:p w14:paraId="3AFCB2D6" w14:textId="487D17E8" w:rsidR="008D68BF" w:rsidRPr="00D64141" w:rsidRDefault="000E6353" w:rsidP="00273B5E">
      <w:pPr>
        <w:spacing w:line="360" w:lineRule="auto"/>
        <w:ind w:firstLine="709"/>
        <w:jc w:val="both"/>
        <w:rPr>
          <w:rFonts w:eastAsiaTheme="minorEastAsia"/>
          <w:b/>
          <w:bCs/>
          <w:sz w:val="28"/>
          <w:szCs w:val="28"/>
        </w:rPr>
      </w:pPr>
      <w:r w:rsidRPr="00D64141">
        <w:rPr>
          <w:rFonts w:eastAsiaTheme="minorEastAsia"/>
          <w:b/>
          <w:bCs/>
          <w:sz w:val="28"/>
          <w:szCs w:val="28"/>
        </w:rPr>
        <w:lastRenderedPageBreak/>
        <w:t>Задание 5:</w:t>
      </w:r>
    </w:p>
    <w:p w14:paraId="0B658926" w14:textId="7238227C" w:rsidR="008D68BF" w:rsidRPr="00D64141" w:rsidRDefault="008D68BF" w:rsidP="008D68BF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t xml:space="preserve">Таблица 1. </w:t>
      </w:r>
      <w:r w:rsidR="0048700D" w:rsidRPr="00D64141">
        <w:rPr>
          <w:rFonts w:eastAsiaTheme="minorEastAsia"/>
          <w:sz w:val="28"/>
          <w:szCs w:val="28"/>
        </w:rPr>
        <w:t>Скорость</w:t>
      </w:r>
      <w:r w:rsidRPr="00D64141">
        <w:rPr>
          <w:rFonts w:eastAsiaTheme="minorEastAsia"/>
          <w:sz w:val="28"/>
          <w:szCs w:val="28"/>
        </w:rPr>
        <w:t xml:space="preserve"> выполнения</w:t>
      </w:r>
      <w:r w:rsidR="0048700D" w:rsidRPr="00D64141">
        <w:rPr>
          <w:rFonts w:eastAsiaTheme="minorEastAsia"/>
          <w:sz w:val="28"/>
          <w:szCs w:val="28"/>
        </w:rPr>
        <w:t xml:space="preserve"> двумерного БПФ и преобразования Ханкеля</w:t>
      </w:r>
      <w:r w:rsidR="00D64141">
        <w:rPr>
          <w:rFonts w:eastAsiaTheme="minorEastAsia"/>
          <w:sz w:val="28"/>
          <w:szCs w:val="28"/>
        </w:rPr>
        <w:t xml:space="preserve"> при </w:t>
      </w:r>
      <w:r w:rsidR="00D64141">
        <w:rPr>
          <w:rFonts w:eastAsiaTheme="minorEastAsia"/>
          <w:sz w:val="28"/>
          <w:szCs w:val="28"/>
          <w:lang w:val="en-US"/>
        </w:rPr>
        <w:t>M</w:t>
      </w:r>
      <w:r w:rsidR="00D64141" w:rsidRPr="00D64141">
        <w:rPr>
          <w:rFonts w:eastAsiaTheme="minorEastAsia"/>
          <w:sz w:val="28"/>
          <w:szCs w:val="28"/>
        </w:rPr>
        <w:t xml:space="preserve"> = 2048</w:t>
      </w:r>
      <w:r w:rsidRPr="00D64141">
        <w:rPr>
          <w:rFonts w:eastAsiaTheme="minorEastAsia"/>
          <w:sz w:val="28"/>
          <w:szCs w:val="28"/>
        </w:rPr>
        <w:t>.</w:t>
      </w:r>
    </w:p>
    <w:tbl>
      <w:tblPr>
        <w:tblStyle w:val="a5"/>
        <w:tblW w:w="6456" w:type="dxa"/>
        <w:jc w:val="center"/>
        <w:tblLook w:val="04A0" w:firstRow="1" w:lastRow="0" w:firstColumn="1" w:lastColumn="0" w:noHBand="0" w:noVBand="1"/>
      </w:tblPr>
      <w:tblGrid>
        <w:gridCol w:w="1158"/>
        <w:gridCol w:w="2649"/>
        <w:gridCol w:w="2649"/>
      </w:tblGrid>
      <w:tr w:rsidR="00D64141" w:rsidRPr="00D64141" w14:paraId="1237797B" w14:textId="20BD36CD" w:rsidTr="00D64141">
        <w:trPr>
          <w:trHeight w:val="912"/>
          <w:jc w:val="center"/>
        </w:trPr>
        <w:tc>
          <w:tcPr>
            <w:tcW w:w="1158" w:type="dxa"/>
            <w:vAlign w:val="center"/>
          </w:tcPr>
          <w:p w14:paraId="514B1C45" w14:textId="77777777" w:rsidR="00D64141" w:rsidRPr="00D64141" w:rsidRDefault="00D64141" w:rsidP="0048700D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4141">
              <w:rPr>
                <w:rFonts w:eastAsiaTheme="minorEastAsia"/>
                <w:sz w:val="28"/>
                <w:szCs w:val="28"/>
              </w:rPr>
              <w:t>N</w:t>
            </w:r>
          </w:p>
        </w:tc>
        <w:tc>
          <w:tcPr>
            <w:tcW w:w="2649" w:type="dxa"/>
            <w:vAlign w:val="center"/>
          </w:tcPr>
          <w:p w14:paraId="7646B916" w14:textId="77777777" w:rsidR="00D64141" w:rsidRPr="00D64141" w:rsidRDefault="00D64141" w:rsidP="0048700D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4141">
              <w:rPr>
                <w:rFonts w:eastAsiaTheme="minorEastAsia"/>
                <w:sz w:val="28"/>
                <w:szCs w:val="28"/>
              </w:rPr>
              <w:t xml:space="preserve">Преобразование Фурье </w:t>
            </w:r>
            <w:r w:rsidRPr="00D64141">
              <w:rPr>
                <w:rFonts w:eastAsiaTheme="minorEastAsia"/>
                <w:sz w:val="28"/>
                <w:szCs w:val="28"/>
                <w:lang w:val="en-US"/>
              </w:rPr>
              <w:t>c.</w:t>
            </w:r>
          </w:p>
        </w:tc>
        <w:tc>
          <w:tcPr>
            <w:tcW w:w="2649" w:type="dxa"/>
            <w:vAlign w:val="center"/>
          </w:tcPr>
          <w:p w14:paraId="3F6702CC" w14:textId="383A5071" w:rsidR="00D64141" w:rsidRPr="00D64141" w:rsidRDefault="00D64141" w:rsidP="0048700D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D64141">
              <w:rPr>
                <w:rFonts w:eastAsiaTheme="minorEastAsia"/>
                <w:sz w:val="28"/>
                <w:szCs w:val="28"/>
              </w:rPr>
              <w:t>Преобразование Ханкеля</w:t>
            </w:r>
            <w:r w:rsidRPr="00D64141">
              <w:rPr>
                <w:rFonts w:eastAsiaTheme="minorEastAsia"/>
                <w:sz w:val="28"/>
                <w:szCs w:val="28"/>
                <w:lang w:val="en-US"/>
              </w:rPr>
              <w:t xml:space="preserve"> c.</w:t>
            </w:r>
          </w:p>
        </w:tc>
      </w:tr>
      <w:tr w:rsidR="00D64141" w:rsidRPr="00D64141" w14:paraId="3B0330B6" w14:textId="1DE442D2" w:rsidTr="00D64141">
        <w:trPr>
          <w:trHeight w:val="464"/>
          <w:jc w:val="center"/>
        </w:trPr>
        <w:tc>
          <w:tcPr>
            <w:tcW w:w="1158" w:type="dxa"/>
          </w:tcPr>
          <w:p w14:paraId="753C1A27" w14:textId="126ECE9A" w:rsidR="00D64141" w:rsidRPr="00D64141" w:rsidRDefault="00D64141" w:rsidP="00D64141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4141">
              <w:rPr>
                <w:rFonts w:eastAsiaTheme="minorEastAsia"/>
                <w:sz w:val="28"/>
                <w:szCs w:val="28"/>
                <w:lang w:val="en-US"/>
              </w:rPr>
              <w:t>32</w:t>
            </w:r>
          </w:p>
        </w:tc>
        <w:tc>
          <w:tcPr>
            <w:tcW w:w="2649" w:type="dxa"/>
            <w:vAlign w:val="center"/>
          </w:tcPr>
          <w:p w14:paraId="192EFF41" w14:textId="6CEACDB2" w:rsidR="00D64141" w:rsidRPr="00D64141" w:rsidRDefault="00D64141" w:rsidP="00D64141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4141">
              <w:rPr>
                <w:rFonts w:eastAsiaTheme="minorEastAsia"/>
                <w:sz w:val="28"/>
                <w:szCs w:val="28"/>
                <w:lang w:val="en-US"/>
              </w:rPr>
              <w:t>0,</w:t>
            </w:r>
            <w:r w:rsidRPr="00D64141">
              <w:rPr>
                <w:rFonts w:eastAsiaTheme="minorEastAsia"/>
                <w:sz w:val="28"/>
                <w:szCs w:val="28"/>
                <w:lang w:val="en-US"/>
              </w:rPr>
              <w:t>024905</w:t>
            </w:r>
          </w:p>
        </w:tc>
        <w:tc>
          <w:tcPr>
            <w:tcW w:w="2649" w:type="dxa"/>
            <w:vAlign w:val="center"/>
          </w:tcPr>
          <w:p w14:paraId="3C1A2522" w14:textId="47C85ED4" w:rsidR="00D64141" w:rsidRPr="00D64141" w:rsidRDefault="00D64141" w:rsidP="00D64141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4141"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 w:rsidRPr="00D64141">
              <w:rPr>
                <w:rFonts w:eastAsiaTheme="minorEastAsia"/>
                <w:sz w:val="28"/>
                <w:szCs w:val="28"/>
              </w:rPr>
              <w:t>,</w:t>
            </w:r>
            <w:r w:rsidRPr="00D64141">
              <w:rPr>
                <w:rFonts w:eastAsiaTheme="minorEastAsia"/>
                <w:sz w:val="28"/>
                <w:szCs w:val="28"/>
                <w:lang w:val="en-US"/>
              </w:rPr>
              <w:t>001860</w:t>
            </w:r>
          </w:p>
        </w:tc>
      </w:tr>
      <w:tr w:rsidR="00D64141" w:rsidRPr="00D64141" w14:paraId="49360860" w14:textId="434D4497" w:rsidTr="00D64141">
        <w:trPr>
          <w:trHeight w:val="448"/>
          <w:jc w:val="center"/>
        </w:trPr>
        <w:tc>
          <w:tcPr>
            <w:tcW w:w="1158" w:type="dxa"/>
          </w:tcPr>
          <w:p w14:paraId="047096A1" w14:textId="7E757221" w:rsidR="00D64141" w:rsidRPr="00D64141" w:rsidRDefault="00D64141" w:rsidP="00D64141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64</w:t>
            </w:r>
          </w:p>
        </w:tc>
        <w:tc>
          <w:tcPr>
            <w:tcW w:w="2649" w:type="dxa"/>
            <w:vAlign w:val="center"/>
          </w:tcPr>
          <w:p w14:paraId="254E5595" w14:textId="33BE464D" w:rsidR="00D64141" w:rsidRPr="00D64141" w:rsidRDefault="00D64141" w:rsidP="00D64141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4141">
              <w:rPr>
                <w:rFonts w:eastAsiaTheme="minorEastAsia"/>
                <w:sz w:val="28"/>
                <w:szCs w:val="28"/>
                <w:lang w:val="en-US"/>
              </w:rPr>
              <w:t>0,</w:t>
            </w:r>
            <w:r w:rsidRPr="00D64141">
              <w:rPr>
                <w:rFonts w:eastAsiaTheme="minorEastAsia"/>
                <w:sz w:val="28"/>
                <w:szCs w:val="28"/>
                <w:lang w:val="en-US"/>
              </w:rPr>
              <w:t>048960</w:t>
            </w:r>
          </w:p>
        </w:tc>
        <w:tc>
          <w:tcPr>
            <w:tcW w:w="2649" w:type="dxa"/>
            <w:vAlign w:val="center"/>
          </w:tcPr>
          <w:p w14:paraId="33D01B4D" w14:textId="48D25309" w:rsidR="00D64141" w:rsidRPr="00D64141" w:rsidRDefault="00D64141" w:rsidP="00D64141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4141">
              <w:rPr>
                <w:rFonts w:eastAsiaTheme="minorEastAsia"/>
                <w:sz w:val="28"/>
                <w:szCs w:val="28"/>
                <w:lang w:val="en-US"/>
              </w:rPr>
              <w:t>0,</w:t>
            </w:r>
            <w:r>
              <w:t xml:space="preserve"> </w:t>
            </w:r>
            <w:r w:rsidRPr="00D64141">
              <w:rPr>
                <w:rFonts w:eastAsiaTheme="minorEastAsia"/>
                <w:sz w:val="28"/>
                <w:szCs w:val="28"/>
                <w:lang w:val="en-US"/>
              </w:rPr>
              <w:t>003245</w:t>
            </w:r>
          </w:p>
        </w:tc>
      </w:tr>
      <w:tr w:rsidR="00D64141" w:rsidRPr="00D64141" w14:paraId="18CEF0D6" w14:textId="5B6C842B" w:rsidTr="00D64141">
        <w:trPr>
          <w:trHeight w:val="464"/>
          <w:jc w:val="center"/>
        </w:trPr>
        <w:tc>
          <w:tcPr>
            <w:tcW w:w="1158" w:type="dxa"/>
          </w:tcPr>
          <w:p w14:paraId="38EC1D26" w14:textId="4F9DBFFA" w:rsidR="00D64141" w:rsidRPr="00D64141" w:rsidRDefault="00D64141" w:rsidP="00D64141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128</w:t>
            </w:r>
          </w:p>
        </w:tc>
        <w:tc>
          <w:tcPr>
            <w:tcW w:w="2649" w:type="dxa"/>
            <w:vAlign w:val="center"/>
          </w:tcPr>
          <w:p w14:paraId="793246B1" w14:textId="5D6ED10F" w:rsidR="00D64141" w:rsidRPr="00D64141" w:rsidRDefault="00D64141" w:rsidP="00D64141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4141">
              <w:rPr>
                <w:rFonts w:eastAsiaTheme="minorEastAsia"/>
                <w:sz w:val="28"/>
                <w:szCs w:val="28"/>
                <w:lang w:val="en-US"/>
              </w:rPr>
              <w:t>0,</w:t>
            </w:r>
            <w:r w:rsidRPr="00D64141">
              <w:rPr>
                <w:rFonts w:eastAsiaTheme="minorEastAsia"/>
                <w:sz w:val="28"/>
                <w:szCs w:val="28"/>
                <w:lang w:val="en-US"/>
              </w:rPr>
              <w:t>084164</w:t>
            </w:r>
          </w:p>
        </w:tc>
        <w:tc>
          <w:tcPr>
            <w:tcW w:w="2649" w:type="dxa"/>
            <w:vAlign w:val="center"/>
          </w:tcPr>
          <w:p w14:paraId="0747FBAC" w14:textId="33158C05" w:rsidR="00D64141" w:rsidRPr="00D64141" w:rsidRDefault="00D64141" w:rsidP="00D64141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4141">
              <w:rPr>
                <w:rFonts w:eastAsiaTheme="minorEastAsia"/>
                <w:sz w:val="28"/>
                <w:szCs w:val="28"/>
                <w:lang w:val="en-US"/>
              </w:rPr>
              <w:t>0,</w:t>
            </w:r>
            <w:r w:rsidRPr="00D64141">
              <w:rPr>
                <w:rFonts w:eastAsiaTheme="minorEastAsia"/>
                <w:sz w:val="28"/>
                <w:szCs w:val="28"/>
                <w:lang w:val="en-US"/>
              </w:rPr>
              <w:t>013652</w:t>
            </w:r>
          </w:p>
        </w:tc>
      </w:tr>
      <w:tr w:rsidR="00D64141" w:rsidRPr="00D64141" w14:paraId="72E2CC9F" w14:textId="33235E6C" w:rsidTr="00D64141">
        <w:trPr>
          <w:trHeight w:val="448"/>
          <w:jc w:val="center"/>
        </w:trPr>
        <w:tc>
          <w:tcPr>
            <w:tcW w:w="1158" w:type="dxa"/>
          </w:tcPr>
          <w:p w14:paraId="55F9F105" w14:textId="7A71BDE5" w:rsidR="00D64141" w:rsidRPr="00D64141" w:rsidRDefault="00D64141" w:rsidP="00D64141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4141">
              <w:rPr>
                <w:rFonts w:eastAsiaTheme="minorEastAsia"/>
                <w:sz w:val="28"/>
                <w:szCs w:val="28"/>
                <w:lang w:val="en-US"/>
              </w:rPr>
              <w:t>256</w:t>
            </w:r>
          </w:p>
        </w:tc>
        <w:tc>
          <w:tcPr>
            <w:tcW w:w="2649" w:type="dxa"/>
            <w:vAlign w:val="center"/>
          </w:tcPr>
          <w:p w14:paraId="50193A6A" w14:textId="579D0B05" w:rsidR="00D64141" w:rsidRPr="00D64141" w:rsidRDefault="00D64141" w:rsidP="00D64141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D64141">
              <w:rPr>
                <w:rFonts w:eastAsiaTheme="minorEastAsia"/>
                <w:sz w:val="28"/>
                <w:szCs w:val="28"/>
                <w:lang w:val="en-US"/>
              </w:rPr>
              <w:t>0,</w:t>
            </w:r>
            <w:r w:rsidRPr="00D64141">
              <w:rPr>
                <w:rFonts w:eastAsiaTheme="minorEastAsia"/>
                <w:sz w:val="28"/>
                <w:szCs w:val="28"/>
                <w:lang w:val="en-US"/>
              </w:rPr>
              <w:t>191259</w:t>
            </w:r>
          </w:p>
        </w:tc>
        <w:tc>
          <w:tcPr>
            <w:tcW w:w="2649" w:type="dxa"/>
            <w:vAlign w:val="center"/>
          </w:tcPr>
          <w:p w14:paraId="4EBB39A0" w14:textId="779DC7EF" w:rsidR="00D64141" w:rsidRPr="00D64141" w:rsidRDefault="00D64141" w:rsidP="00D64141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4141">
              <w:rPr>
                <w:rFonts w:eastAsiaTheme="minorEastAsia"/>
                <w:sz w:val="28"/>
                <w:szCs w:val="28"/>
                <w:lang w:val="en-US"/>
              </w:rPr>
              <w:t>0,</w:t>
            </w:r>
            <w:r w:rsidRPr="00D64141">
              <w:rPr>
                <w:rFonts w:eastAsiaTheme="minorEastAsia"/>
                <w:sz w:val="28"/>
                <w:szCs w:val="28"/>
                <w:lang w:val="en-US"/>
              </w:rPr>
              <w:t>047086</w:t>
            </w:r>
          </w:p>
        </w:tc>
      </w:tr>
      <w:tr w:rsidR="00D64141" w:rsidRPr="00D64141" w14:paraId="27EB1F0D" w14:textId="2A0872F9" w:rsidTr="00D64141">
        <w:trPr>
          <w:trHeight w:val="448"/>
          <w:jc w:val="center"/>
        </w:trPr>
        <w:tc>
          <w:tcPr>
            <w:tcW w:w="1158" w:type="dxa"/>
          </w:tcPr>
          <w:p w14:paraId="01D0E0FC" w14:textId="6841D664" w:rsidR="00D64141" w:rsidRPr="00D64141" w:rsidRDefault="00D64141" w:rsidP="00D64141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4141">
              <w:rPr>
                <w:rFonts w:eastAsiaTheme="minorEastAsia"/>
                <w:sz w:val="28"/>
                <w:szCs w:val="28"/>
                <w:lang w:val="en-US"/>
              </w:rPr>
              <w:t>512</w:t>
            </w:r>
          </w:p>
        </w:tc>
        <w:tc>
          <w:tcPr>
            <w:tcW w:w="2649" w:type="dxa"/>
            <w:vAlign w:val="center"/>
          </w:tcPr>
          <w:p w14:paraId="51F7BBC4" w14:textId="78DFEC32" w:rsidR="00D64141" w:rsidRPr="00D64141" w:rsidRDefault="00D64141" w:rsidP="00D64141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D64141">
              <w:rPr>
                <w:rFonts w:eastAsiaTheme="minorEastAsia"/>
                <w:sz w:val="28"/>
                <w:szCs w:val="28"/>
                <w:lang w:val="en-US"/>
              </w:rPr>
              <w:t>0,</w:t>
            </w:r>
            <w:r w:rsidRPr="00D64141">
              <w:rPr>
                <w:rFonts w:eastAsiaTheme="minorEastAsia"/>
                <w:sz w:val="28"/>
                <w:szCs w:val="28"/>
              </w:rPr>
              <w:t>378421</w:t>
            </w:r>
          </w:p>
        </w:tc>
        <w:tc>
          <w:tcPr>
            <w:tcW w:w="2649" w:type="dxa"/>
            <w:vAlign w:val="center"/>
          </w:tcPr>
          <w:p w14:paraId="00C83418" w14:textId="4BBBE532" w:rsidR="00D64141" w:rsidRPr="00D64141" w:rsidRDefault="00D64141" w:rsidP="00D64141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4141">
              <w:rPr>
                <w:rFonts w:eastAsiaTheme="minorEastAsia"/>
                <w:sz w:val="28"/>
                <w:szCs w:val="28"/>
              </w:rPr>
              <w:t>0</w:t>
            </w:r>
            <w:r w:rsidRPr="00D64141">
              <w:rPr>
                <w:rFonts w:eastAsiaTheme="minorEastAsia"/>
                <w:sz w:val="28"/>
                <w:szCs w:val="28"/>
                <w:lang w:val="en-US"/>
              </w:rPr>
              <w:t>,</w:t>
            </w:r>
            <w:r w:rsidRPr="00D64141">
              <w:rPr>
                <w:rFonts w:eastAsiaTheme="minorEastAsia"/>
                <w:sz w:val="28"/>
                <w:szCs w:val="28"/>
              </w:rPr>
              <w:t>224038</w:t>
            </w:r>
          </w:p>
        </w:tc>
      </w:tr>
    </w:tbl>
    <w:p w14:paraId="1E6FA5B6" w14:textId="26674714" w:rsidR="009E30FB" w:rsidRPr="00C32D3E" w:rsidRDefault="006968F7" w:rsidP="006968F7">
      <w:pPr>
        <w:spacing w:before="240" w:after="24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t xml:space="preserve">По таблице можем сделать вывод, что преобразование Ханкеля на порядок быстрее, чем БПФ. Поскольку </w:t>
      </w:r>
      <w:r w:rsidRPr="00D64141">
        <w:rPr>
          <w:color w:val="000000"/>
          <w:sz w:val="28"/>
          <w:szCs w:val="28"/>
        </w:rPr>
        <w:t>преобразование Ханкеля является частным случаем Фурье-преобразования, получается, что требуется лишь вычислить интеграл на отрезке</w:t>
      </w:r>
      <w:r w:rsidR="00C32D3E">
        <w:rPr>
          <w:color w:val="000000"/>
          <w:sz w:val="28"/>
          <w:szCs w:val="28"/>
        </w:rPr>
        <w:t>, а Фурье обрабатывает двумерный массив</w:t>
      </w:r>
      <w:r w:rsidRPr="00D64141">
        <w:rPr>
          <w:color w:val="000000"/>
          <w:sz w:val="28"/>
          <w:szCs w:val="28"/>
        </w:rPr>
        <w:t>.</w:t>
      </w:r>
      <w:r w:rsidR="00EF7242">
        <w:rPr>
          <w:color w:val="000000"/>
          <w:sz w:val="28"/>
          <w:szCs w:val="28"/>
        </w:rPr>
        <w:t xml:space="preserve"> Однако при дальнейшем уменьшении шагов дискретизации, </w:t>
      </w:r>
      <w:r w:rsidR="00C32D3E">
        <w:rPr>
          <w:color w:val="000000"/>
          <w:sz w:val="28"/>
          <w:szCs w:val="28"/>
        </w:rPr>
        <w:t>разница</w:t>
      </w:r>
      <w:r w:rsidR="00EF7242">
        <w:rPr>
          <w:color w:val="000000"/>
          <w:sz w:val="28"/>
          <w:szCs w:val="28"/>
        </w:rPr>
        <w:t xml:space="preserve"> времени выполнения преобразований </w:t>
      </w:r>
      <w:r w:rsidR="00944FCE">
        <w:rPr>
          <w:color w:val="000000"/>
          <w:sz w:val="28"/>
          <w:szCs w:val="28"/>
        </w:rPr>
        <w:t>уменьшается</w:t>
      </w:r>
      <w:r w:rsidR="00C32D3E">
        <w:rPr>
          <w:color w:val="000000"/>
          <w:sz w:val="28"/>
          <w:szCs w:val="28"/>
        </w:rPr>
        <w:t>.</w:t>
      </w:r>
      <w:r w:rsidR="00C32D3E" w:rsidRPr="00C32D3E">
        <w:rPr>
          <w:rFonts w:eastAsiaTheme="minorEastAsia"/>
          <w:sz w:val="28"/>
          <w:szCs w:val="28"/>
        </w:rPr>
        <w:t xml:space="preserve"> </w:t>
      </w:r>
      <w:r w:rsidR="00C32D3E">
        <w:rPr>
          <w:rFonts w:eastAsiaTheme="minorEastAsia"/>
          <w:sz w:val="28"/>
          <w:szCs w:val="28"/>
        </w:rPr>
        <w:t xml:space="preserve">Скорость выполнения зависит только от параметра </w:t>
      </w:r>
      <w:r w:rsidR="00C32D3E">
        <w:rPr>
          <w:rFonts w:eastAsiaTheme="minorEastAsia"/>
          <w:sz w:val="28"/>
          <w:szCs w:val="28"/>
          <w:lang w:val="en-US"/>
        </w:rPr>
        <w:t>N</w:t>
      </w:r>
      <w:r w:rsidR="00C32D3E">
        <w:rPr>
          <w:rFonts w:eastAsiaTheme="minorEastAsia"/>
          <w:sz w:val="28"/>
          <w:szCs w:val="28"/>
        </w:rPr>
        <w:t>.</w:t>
      </w:r>
    </w:p>
    <w:p w14:paraId="5CEB72D0" w14:textId="4FA074F2" w:rsidR="000E6353" w:rsidRPr="00D64141" w:rsidRDefault="000E6353">
      <w:pPr>
        <w:rPr>
          <w:rFonts w:eastAsiaTheme="minorEastAsia"/>
          <w:sz w:val="28"/>
          <w:szCs w:val="28"/>
        </w:rPr>
      </w:pPr>
      <w:r w:rsidRPr="00D64141">
        <w:rPr>
          <w:rFonts w:eastAsiaTheme="minorEastAsia"/>
          <w:sz w:val="28"/>
          <w:szCs w:val="28"/>
        </w:rPr>
        <w:br w:type="page"/>
      </w:r>
    </w:p>
    <w:p w14:paraId="507FA769" w14:textId="23C90498" w:rsidR="003D261C" w:rsidRPr="00D64141" w:rsidRDefault="000F376E" w:rsidP="00C875BB">
      <w:pPr>
        <w:pStyle w:val="10"/>
        <w:rPr>
          <w:rFonts w:eastAsiaTheme="minorEastAsia" w:cs="Times New Roman"/>
        </w:rPr>
      </w:pPr>
      <w:bookmarkStart w:id="4" w:name="_Toc150895267"/>
      <w:r w:rsidRPr="00D64141">
        <w:rPr>
          <w:rFonts w:eastAsiaTheme="minorEastAsia" w:cs="Times New Roman"/>
        </w:rPr>
        <w:lastRenderedPageBreak/>
        <w:t>Код программы</w:t>
      </w:r>
      <w:bookmarkEnd w:id="4"/>
    </w:p>
    <w:p w14:paraId="07C5A957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clear;</w:t>
      </w:r>
    </w:p>
    <w:p w14:paraId="44FE308B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# БПФ</w:t>
      </w:r>
    </w:p>
    <w:p w14:paraId="66991857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function F = DFT(func, M, hx)</w:t>
      </w:r>
    </w:p>
    <w:p w14:paraId="1A47A543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</w:rPr>
        <w:t xml:space="preserve">  </w:t>
      </w:r>
      <w:r w:rsidRPr="00D64141">
        <w:rPr>
          <w:sz w:val="28"/>
          <w:szCs w:val="28"/>
          <w:lang w:val="en-US"/>
        </w:rPr>
        <w:t>s = (M - length(func)) / 2;</w:t>
      </w:r>
    </w:p>
    <w:p w14:paraId="499BC525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77E6F30E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func = [zeros(s, 1).', func, zeros(s, 1).'];</w:t>
      </w:r>
    </w:p>
    <w:p w14:paraId="72075F63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func = [func(1 + M/2:end), func(1:M / 2)];</w:t>
      </w:r>
    </w:p>
    <w:p w14:paraId="1FE34A2F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6DA1B23B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F = fft(func) * hx;</w:t>
      </w:r>
    </w:p>
    <w:p w14:paraId="6F3F745F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F = [F(1 + M/2:end), F(1:M / 2)];</w:t>
      </w:r>
    </w:p>
    <w:p w14:paraId="706052ED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  <w:lang w:val="en-US"/>
        </w:rPr>
        <w:t xml:space="preserve">  </w:t>
      </w:r>
      <w:r w:rsidRPr="00D64141">
        <w:rPr>
          <w:sz w:val="28"/>
          <w:szCs w:val="28"/>
        </w:rPr>
        <w:t>F = F(s + 1:M - s);</w:t>
      </w:r>
    </w:p>
    <w:p w14:paraId="3A5A3606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end</w:t>
      </w:r>
    </w:p>
    <w:p w14:paraId="31D75B9F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# Обобщенный полином Лагерра</w:t>
      </w:r>
    </w:p>
    <w:p w14:paraId="2DE2BBA1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function poly = L(n, p, r)</w:t>
      </w:r>
    </w:p>
    <w:p w14:paraId="6E44D34C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  poly = zeros(size(r));</w:t>
      </w:r>
    </w:p>
    <w:p w14:paraId="616AF335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  for j = 0:n</w:t>
      </w:r>
    </w:p>
    <w:p w14:paraId="5F0127F8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      poly += power(-1, j) * nchoosek(n + p, n - j) * r.^ j / factorial(j);</w:t>
      </w:r>
    </w:p>
    <w:p w14:paraId="4A674EA1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  end</w:t>
      </w:r>
    </w:p>
    <w:p w14:paraId="784041CA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end</w:t>
      </w:r>
    </w:p>
    <w:p w14:paraId="5428D147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# </w:t>
      </w:r>
      <w:r w:rsidRPr="00D64141">
        <w:rPr>
          <w:sz w:val="28"/>
          <w:szCs w:val="28"/>
        </w:rPr>
        <w:t>Мода</w:t>
      </w:r>
      <w:r w:rsidRPr="00D64141">
        <w:rPr>
          <w:sz w:val="28"/>
          <w:szCs w:val="28"/>
          <w:lang w:val="en-US"/>
        </w:rPr>
        <w:t xml:space="preserve"> </w:t>
      </w:r>
      <w:r w:rsidRPr="00D64141">
        <w:rPr>
          <w:sz w:val="28"/>
          <w:szCs w:val="28"/>
        </w:rPr>
        <w:t>Гаусса</w:t>
      </w:r>
      <w:r w:rsidRPr="00D64141">
        <w:rPr>
          <w:sz w:val="28"/>
          <w:szCs w:val="28"/>
          <w:lang w:val="en-US"/>
        </w:rPr>
        <w:t>-</w:t>
      </w:r>
      <w:r w:rsidRPr="00D64141">
        <w:rPr>
          <w:sz w:val="28"/>
          <w:szCs w:val="28"/>
        </w:rPr>
        <w:t>Лагерра</w:t>
      </w:r>
    </w:p>
    <w:p w14:paraId="3CF1640A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function moda = GL(n, p, r)</w:t>
      </w:r>
    </w:p>
    <w:p w14:paraId="1397A5E8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p = abs(p);</w:t>
      </w:r>
    </w:p>
    <w:p w14:paraId="3BC479B1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moda = exp(r.^ 2 / -2) .* r.^ p .* L(n, p, r.^ 2);</w:t>
      </w:r>
    </w:p>
    <w:p w14:paraId="7B7D4EEB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end</w:t>
      </w:r>
    </w:p>
    <w:p w14:paraId="1149827D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4C1FA54A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m = 2;</w:t>
      </w:r>
    </w:p>
    <w:p w14:paraId="7514E457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n = 2;</w:t>
      </w:r>
    </w:p>
    <w:p w14:paraId="3D88E35A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p = -3;</w:t>
      </w:r>
    </w:p>
    <w:p w14:paraId="4786D660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1ADB032F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N = 256;</w:t>
      </w:r>
    </w:p>
    <w:p w14:paraId="5F15E189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R = 5;</w:t>
      </w:r>
    </w:p>
    <w:p w14:paraId="657A3F33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interval = [-R, R];</w:t>
      </w:r>
    </w:p>
    <w:p w14:paraId="1DD78017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hx = R / N;</w:t>
      </w:r>
    </w:p>
    <w:p w14:paraId="6F59AFCB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x = 0:hx:(R - hx / 2);</w:t>
      </w:r>
    </w:p>
    <w:p w14:paraId="5EB9FCD9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202605A6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F = GL(n, p, x);</w:t>
      </w:r>
    </w:p>
    <w:p w14:paraId="6DB36B99" w14:textId="77777777" w:rsidR="006A5CE2" w:rsidRPr="00D64141" w:rsidRDefault="006A5CE2" w:rsidP="006A5CE2">
      <w:pPr>
        <w:rPr>
          <w:sz w:val="28"/>
          <w:szCs w:val="28"/>
        </w:rPr>
      </w:pPr>
    </w:p>
    <w:p w14:paraId="1733B290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# Графики входной функции</w:t>
      </w:r>
    </w:p>
    <w:p w14:paraId="3555FA08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figure(1);</w:t>
      </w:r>
    </w:p>
    <w:p w14:paraId="3E65D5D4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plot(x, abs(F)); # </w:t>
      </w:r>
      <w:r w:rsidRPr="00D64141">
        <w:rPr>
          <w:sz w:val="28"/>
          <w:szCs w:val="28"/>
        </w:rPr>
        <w:t>Амплитуда</w:t>
      </w:r>
    </w:p>
    <w:p w14:paraId="63C90672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figure(2);</w:t>
      </w:r>
    </w:p>
    <w:p w14:paraId="32093ADA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plot(x, arg(F)); # </w:t>
      </w:r>
      <w:r w:rsidRPr="00D64141">
        <w:rPr>
          <w:sz w:val="28"/>
          <w:szCs w:val="28"/>
        </w:rPr>
        <w:t>Фаза</w:t>
      </w:r>
    </w:p>
    <w:p w14:paraId="27238534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18B9E4B9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# Восстанавление изображения в двумерный массив</w:t>
      </w:r>
    </w:p>
    <w:p w14:paraId="2E8855F7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rec_img = zeros(2 * N, 2 * N);</w:t>
      </w:r>
    </w:p>
    <w:p w14:paraId="3F56A685" w14:textId="77777777" w:rsidR="006A5CE2" w:rsidRPr="00D64141" w:rsidRDefault="006A5CE2" w:rsidP="006A5CE2">
      <w:pPr>
        <w:rPr>
          <w:sz w:val="28"/>
          <w:szCs w:val="28"/>
        </w:rPr>
      </w:pPr>
    </w:p>
    <w:p w14:paraId="7A3F0239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for i = 1:rows(rec_img)</w:t>
      </w:r>
    </w:p>
    <w:p w14:paraId="5E45309A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for j = 1:columns(rec_img)</w:t>
      </w:r>
    </w:p>
    <w:p w14:paraId="1F66735E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  alpha = round(sqrt((i - N)^2 + (j - N)^2)) + 1;</w:t>
      </w:r>
    </w:p>
    <w:p w14:paraId="38649472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  if (alpha &lt;= N)</w:t>
      </w:r>
    </w:p>
    <w:p w14:paraId="059FB535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    rec_img(i, j) = F(alpha).* exp(1i * m * atan2(j - N, i - N));</w:t>
      </w:r>
    </w:p>
    <w:p w14:paraId="5AF752EC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  endif</w:t>
      </w:r>
    </w:p>
    <w:p w14:paraId="5D350911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endfor</w:t>
      </w:r>
    </w:p>
    <w:p w14:paraId="56A9A924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endfor</w:t>
      </w:r>
    </w:p>
    <w:p w14:paraId="45CAAD5C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0B696FC0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figure(3);</w:t>
      </w:r>
    </w:p>
    <w:p w14:paraId="66F0DD9B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imagesc(interval, interval, abs(rec_img)); # </w:t>
      </w:r>
      <w:r w:rsidRPr="00D64141">
        <w:rPr>
          <w:sz w:val="28"/>
          <w:szCs w:val="28"/>
        </w:rPr>
        <w:t>Амплитуда</w:t>
      </w:r>
    </w:p>
    <w:p w14:paraId="417280BD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colorbar;</w:t>
      </w:r>
    </w:p>
    <w:p w14:paraId="60C1AF0C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figure(4);</w:t>
      </w:r>
    </w:p>
    <w:p w14:paraId="016537C7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imagesc(interval, interval, arg(rec_img)); # </w:t>
      </w:r>
      <w:r w:rsidRPr="00D64141">
        <w:rPr>
          <w:sz w:val="28"/>
          <w:szCs w:val="28"/>
        </w:rPr>
        <w:t>Фаза</w:t>
      </w:r>
    </w:p>
    <w:p w14:paraId="23198DA9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colorbar;</w:t>
      </w:r>
    </w:p>
    <w:p w14:paraId="265C40FF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3C36493F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09A4C67A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# </w:t>
      </w:r>
      <w:r w:rsidRPr="00D64141">
        <w:rPr>
          <w:sz w:val="28"/>
          <w:szCs w:val="28"/>
        </w:rPr>
        <w:t>Преобразования</w:t>
      </w:r>
      <w:r w:rsidRPr="00D64141">
        <w:rPr>
          <w:sz w:val="28"/>
          <w:szCs w:val="28"/>
          <w:lang w:val="en-US"/>
        </w:rPr>
        <w:t xml:space="preserve"> </w:t>
      </w:r>
      <w:r w:rsidRPr="00D64141">
        <w:rPr>
          <w:sz w:val="28"/>
          <w:szCs w:val="28"/>
        </w:rPr>
        <w:t>Ханкеля</w:t>
      </w:r>
    </w:p>
    <w:p w14:paraId="115EE42E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tic();</w:t>
      </w:r>
    </w:p>
    <w:p w14:paraId="0064727C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2888B43F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[X, XI] = meshgrid(x, x);</w:t>
      </w:r>
    </w:p>
    <w:p w14:paraId="1F77AD61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A = (2 * pi / 1i^ m)  * besselj(m, 2 * pi * X.* XI) .* X;</w:t>
      </w:r>
    </w:p>
    <w:p w14:paraId="4D4337F5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H = A * F.' * hx;</w:t>
      </w:r>
    </w:p>
    <w:p w14:paraId="26C6840D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28C4BC98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printf('Time H: %f sec\n', toc());</w:t>
      </w:r>
    </w:p>
    <w:p w14:paraId="1E83CCD7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415621BB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# График преобразования Ханкеля</w:t>
      </w:r>
    </w:p>
    <w:p w14:paraId="2058E3AB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figure(5);</w:t>
      </w:r>
    </w:p>
    <w:p w14:paraId="0D22DDB5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plot(x, abs(H)); # Амплитуда</w:t>
      </w:r>
    </w:p>
    <w:p w14:paraId="0DA02047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figure(6);</w:t>
      </w:r>
    </w:p>
    <w:p w14:paraId="53030E1F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plot(x, arg(H)); # </w:t>
      </w:r>
      <w:r w:rsidRPr="00D64141">
        <w:rPr>
          <w:sz w:val="28"/>
          <w:szCs w:val="28"/>
        </w:rPr>
        <w:t>Фаза</w:t>
      </w:r>
    </w:p>
    <w:p w14:paraId="37419C4B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6B15CBB3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# Восстанавливаем изображение для Ханкеля</w:t>
      </w:r>
    </w:p>
    <w:p w14:paraId="3E3485CB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rec_img_H = zeros(2 * N - 1, 2 * N - 1);</w:t>
      </w:r>
    </w:p>
    <w:p w14:paraId="7FFD88A5" w14:textId="77777777" w:rsidR="006A5CE2" w:rsidRPr="00D64141" w:rsidRDefault="006A5CE2" w:rsidP="006A5CE2">
      <w:pPr>
        <w:rPr>
          <w:sz w:val="28"/>
          <w:szCs w:val="28"/>
        </w:rPr>
      </w:pPr>
    </w:p>
    <w:p w14:paraId="3C702238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for i = 1:rows(rec_img_H)</w:t>
      </w:r>
    </w:p>
    <w:p w14:paraId="34DD96FC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for j = 1:columns(rec_img_H)</w:t>
      </w:r>
    </w:p>
    <w:p w14:paraId="33F616D1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  alpha = round(sqrt((i - N)^2 + (j - N)^2)) + 1;</w:t>
      </w:r>
    </w:p>
    <w:p w14:paraId="02D61E88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  if (alpha &lt;= N)</w:t>
      </w:r>
    </w:p>
    <w:p w14:paraId="6B5DE946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    rec_img_H(i, j) = H(alpha).* exp(1i * m * atan2(j - N, i - N));</w:t>
      </w:r>
    </w:p>
    <w:p w14:paraId="0CCB002C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  endif</w:t>
      </w:r>
    </w:p>
    <w:p w14:paraId="62D24504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lastRenderedPageBreak/>
        <w:t xml:space="preserve">  endfor</w:t>
      </w:r>
    </w:p>
    <w:p w14:paraId="37AE8AA9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endfor</w:t>
      </w:r>
    </w:p>
    <w:p w14:paraId="3E0A57ED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2DDBF378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figure(7);</w:t>
      </w:r>
    </w:p>
    <w:p w14:paraId="6A180A4C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imagesc(interval, interval, abs(rec_img_H)); # </w:t>
      </w:r>
      <w:r w:rsidRPr="00D64141">
        <w:rPr>
          <w:sz w:val="28"/>
          <w:szCs w:val="28"/>
        </w:rPr>
        <w:t>Амплитуда</w:t>
      </w:r>
    </w:p>
    <w:p w14:paraId="374FFF4B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colorbar;</w:t>
      </w:r>
    </w:p>
    <w:p w14:paraId="1301B97D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figure(8);</w:t>
      </w:r>
    </w:p>
    <w:p w14:paraId="4435B0B3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imagesc(interval, interval, arg(rec_img_H)); # </w:t>
      </w:r>
      <w:r w:rsidRPr="00D64141">
        <w:rPr>
          <w:sz w:val="28"/>
          <w:szCs w:val="28"/>
        </w:rPr>
        <w:t>Фаза</w:t>
      </w:r>
    </w:p>
    <w:p w14:paraId="5AC89705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colorbar;</w:t>
      </w:r>
    </w:p>
    <w:p w14:paraId="5C568C68" w14:textId="77777777" w:rsidR="006A5CE2" w:rsidRPr="00D64141" w:rsidRDefault="006A5CE2" w:rsidP="006A5CE2">
      <w:pPr>
        <w:rPr>
          <w:sz w:val="28"/>
          <w:szCs w:val="28"/>
        </w:rPr>
      </w:pPr>
    </w:p>
    <w:p w14:paraId="7F5559B4" w14:textId="77777777" w:rsidR="006A5CE2" w:rsidRPr="00D64141" w:rsidRDefault="006A5CE2" w:rsidP="006A5CE2">
      <w:pPr>
        <w:rPr>
          <w:sz w:val="28"/>
          <w:szCs w:val="28"/>
        </w:rPr>
      </w:pPr>
    </w:p>
    <w:p w14:paraId="085F4C20" w14:textId="77777777" w:rsidR="006A5CE2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# Двумерное преобразованье Фурье через БПФ</w:t>
      </w:r>
    </w:p>
    <w:p w14:paraId="4AF8134F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M = 2048;</w:t>
      </w:r>
    </w:p>
    <w:p w14:paraId="2A099392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b = N ^ 2 / (4 * R * M);</w:t>
      </w:r>
    </w:p>
    <w:p w14:paraId="4C6F01A9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599F7E05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tic();</w:t>
      </w:r>
    </w:p>
    <w:p w14:paraId="56B2668C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for i = 1:rows(rec_img)</w:t>
      </w:r>
    </w:p>
    <w:p w14:paraId="1514F5CF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rec_img(i, :) = DFT(rec_img(i, :), M, hx);</w:t>
      </w:r>
    </w:p>
    <w:p w14:paraId="6026BDB8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endfor</w:t>
      </w:r>
    </w:p>
    <w:p w14:paraId="49492C89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173E64CE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for j = 1:columns(rec_img)</w:t>
      </w:r>
    </w:p>
    <w:p w14:paraId="4FADEEEE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  rec_img(:, j) = DFT(rec_img(:, j).', M, hx).';</w:t>
      </w:r>
    </w:p>
    <w:p w14:paraId="5EB3EDDC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endfor</w:t>
      </w:r>
    </w:p>
    <w:p w14:paraId="37B9031D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4FB9427B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printf('Time F: %f sec\n', toc());</w:t>
      </w:r>
    </w:p>
    <w:p w14:paraId="11384573" w14:textId="77777777" w:rsidR="006A5CE2" w:rsidRPr="00D64141" w:rsidRDefault="006A5CE2" w:rsidP="006A5CE2">
      <w:pPr>
        <w:rPr>
          <w:sz w:val="28"/>
          <w:szCs w:val="28"/>
          <w:lang w:val="en-US"/>
        </w:rPr>
      </w:pPr>
    </w:p>
    <w:p w14:paraId="36CCFB4F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figure(9);</w:t>
      </w:r>
    </w:p>
    <w:p w14:paraId="70D1D7D1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imagesc(interval, interval, abs(rec_img)); # </w:t>
      </w:r>
      <w:r w:rsidRPr="00D64141">
        <w:rPr>
          <w:sz w:val="28"/>
          <w:szCs w:val="28"/>
        </w:rPr>
        <w:t>Амплитуда</w:t>
      </w:r>
    </w:p>
    <w:p w14:paraId="3D517020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colorbar;</w:t>
      </w:r>
    </w:p>
    <w:p w14:paraId="7847578F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>figure(10);</w:t>
      </w:r>
    </w:p>
    <w:p w14:paraId="63F70448" w14:textId="77777777" w:rsidR="006A5CE2" w:rsidRPr="00D64141" w:rsidRDefault="006A5CE2" w:rsidP="006A5CE2">
      <w:pPr>
        <w:rPr>
          <w:sz w:val="28"/>
          <w:szCs w:val="28"/>
          <w:lang w:val="en-US"/>
        </w:rPr>
      </w:pPr>
      <w:r w:rsidRPr="00D64141">
        <w:rPr>
          <w:sz w:val="28"/>
          <w:szCs w:val="28"/>
          <w:lang w:val="en-US"/>
        </w:rPr>
        <w:t xml:space="preserve">imagesc(interval, interval, arg(rec_img)); # </w:t>
      </w:r>
      <w:r w:rsidRPr="00D64141">
        <w:rPr>
          <w:sz w:val="28"/>
          <w:szCs w:val="28"/>
        </w:rPr>
        <w:t>Фаза</w:t>
      </w:r>
    </w:p>
    <w:p w14:paraId="170E0EA3" w14:textId="166C1766" w:rsidR="0079263F" w:rsidRPr="00D64141" w:rsidRDefault="006A5CE2" w:rsidP="006A5CE2">
      <w:pPr>
        <w:rPr>
          <w:sz w:val="28"/>
          <w:szCs w:val="28"/>
        </w:rPr>
      </w:pPr>
      <w:r w:rsidRPr="00D64141">
        <w:rPr>
          <w:sz w:val="28"/>
          <w:szCs w:val="28"/>
        </w:rPr>
        <w:t>colorbar;</w:t>
      </w:r>
    </w:p>
    <w:sectPr w:rsidR="0079263F" w:rsidRPr="00D64141" w:rsidSect="00B5339B">
      <w:footerReference w:type="default" r:id="rId19"/>
      <w:footerReference w:type="firs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21D39" w14:textId="77777777" w:rsidR="00CA4E18" w:rsidRDefault="00CA4E18">
      <w:r>
        <w:separator/>
      </w:r>
    </w:p>
  </w:endnote>
  <w:endnote w:type="continuationSeparator" w:id="0">
    <w:p w14:paraId="76B08A42" w14:textId="77777777" w:rsidR="00CA4E18" w:rsidRDefault="00CA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3255741"/>
      <w:docPartObj>
        <w:docPartGallery w:val="Page Numbers (Bottom of Page)"/>
        <w:docPartUnique/>
      </w:docPartObj>
    </w:sdtPr>
    <w:sdtEndPr/>
    <w:sdtContent>
      <w:p w14:paraId="2CB0B9BB" w14:textId="77777777" w:rsidR="00CB2C7D" w:rsidRDefault="00CB2C7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DB725" w14:textId="77777777" w:rsidR="00CB2C7D" w:rsidRDefault="00CB2C7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93BFD" w14:textId="77777777" w:rsidR="00CA4E18" w:rsidRDefault="00CA4E18">
      <w:r>
        <w:separator/>
      </w:r>
    </w:p>
  </w:footnote>
  <w:footnote w:type="continuationSeparator" w:id="0">
    <w:p w14:paraId="088AFD7D" w14:textId="77777777" w:rsidR="00CA4E18" w:rsidRDefault="00CA4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0814B01"/>
    <w:multiLevelType w:val="hybridMultilevel"/>
    <w:tmpl w:val="7722C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CDC4E30"/>
    <w:multiLevelType w:val="hybridMultilevel"/>
    <w:tmpl w:val="7AA6A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292B04F0"/>
    <w:multiLevelType w:val="hybridMultilevel"/>
    <w:tmpl w:val="3BEA0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5D1092"/>
    <w:multiLevelType w:val="hybridMultilevel"/>
    <w:tmpl w:val="B42E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285629A"/>
    <w:multiLevelType w:val="multilevel"/>
    <w:tmpl w:val="C34A75D4"/>
    <w:numStyleLink w:val="a"/>
  </w:abstractNum>
  <w:abstractNum w:abstractNumId="15" w15:restartNumberingAfterBreak="0">
    <w:nsid w:val="36870E68"/>
    <w:multiLevelType w:val="multilevel"/>
    <w:tmpl w:val="C34A75D4"/>
    <w:numStyleLink w:val="a"/>
  </w:abstractNum>
  <w:abstractNum w:abstractNumId="16" w15:restartNumberingAfterBreak="0">
    <w:nsid w:val="3AAF0A49"/>
    <w:multiLevelType w:val="hybridMultilevel"/>
    <w:tmpl w:val="7B12D3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542480"/>
    <w:multiLevelType w:val="hybridMultilevel"/>
    <w:tmpl w:val="017E8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452C55"/>
    <w:multiLevelType w:val="hybridMultilevel"/>
    <w:tmpl w:val="0624DD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3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4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E31F2B"/>
    <w:multiLevelType w:val="multilevel"/>
    <w:tmpl w:val="C34A75D4"/>
    <w:numStyleLink w:val="a"/>
  </w:abstractNum>
  <w:abstractNum w:abstractNumId="26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BBE49AA"/>
    <w:multiLevelType w:val="hybridMultilevel"/>
    <w:tmpl w:val="9F782AB2"/>
    <w:lvl w:ilvl="0" w:tplc="60D06C6C">
      <w:start w:val="1"/>
      <w:numFmt w:val="bullet"/>
      <w:lvlText w:val="•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A00F0A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2CEE7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D482A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0EABB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E67F3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6CB7F2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A645C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EA40D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9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55A06BB"/>
    <w:multiLevelType w:val="hybridMultilevel"/>
    <w:tmpl w:val="A6988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E7703"/>
    <w:multiLevelType w:val="hybridMultilevel"/>
    <w:tmpl w:val="EFA0969A"/>
    <w:lvl w:ilvl="0" w:tplc="0FCAFD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3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4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ABA7CA7"/>
    <w:multiLevelType w:val="multilevel"/>
    <w:tmpl w:val="C34A75D4"/>
    <w:numStyleLink w:val="a"/>
  </w:abstractNum>
  <w:abstractNum w:abstractNumId="39" w15:restartNumberingAfterBreak="0">
    <w:nsid w:val="7EC47D60"/>
    <w:multiLevelType w:val="multilevel"/>
    <w:tmpl w:val="C34A75D4"/>
    <w:numStyleLink w:val="a"/>
  </w:abstractNum>
  <w:num w:numId="1">
    <w:abstractNumId w:val="33"/>
  </w:num>
  <w:num w:numId="2">
    <w:abstractNumId w:val="22"/>
  </w:num>
  <w:num w:numId="3">
    <w:abstractNumId w:val="18"/>
  </w:num>
  <w:num w:numId="4">
    <w:abstractNumId w:val="28"/>
  </w:num>
  <w:num w:numId="5">
    <w:abstractNumId w:val="17"/>
  </w:num>
  <w:num w:numId="6">
    <w:abstractNumId w:val="32"/>
  </w:num>
  <w:num w:numId="7">
    <w:abstractNumId w:val="26"/>
  </w:num>
  <w:num w:numId="8">
    <w:abstractNumId w:val="2"/>
  </w:num>
  <w:num w:numId="9">
    <w:abstractNumId w:val="5"/>
  </w:num>
  <w:num w:numId="10">
    <w:abstractNumId w:val="34"/>
  </w:num>
  <w:num w:numId="11">
    <w:abstractNumId w:val="36"/>
    <w:lvlOverride w:ilvl="0">
      <w:startOverride w:val="1"/>
    </w:lvlOverride>
  </w:num>
  <w:num w:numId="12">
    <w:abstractNumId w:val="24"/>
  </w:num>
  <w:num w:numId="13">
    <w:abstractNumId w:val="35"/>
  </w:num>
  <w:num w:numId="14">
    <w:abstractNumId w:val="11"/>
  </w:num>
  <w:num w:numId="15">
    <w:abstractNumId w:val="31"/>
  </w:num>
  <w:num w:numId="16">
    <w:abstractNumId w:val="7"/>
  </w:num>
  <w:num w:numId="17">
    <w:abstractNumId w:val="6"/>
  </w:num>
  <w:num w:numId="18">
    <w:abstractNumId w:val="20"/>
  </w:num>
  <w:num w:numId="19">
    <w:abstractNumId w:val="4"/>
  </w:num>
  <w:num w:numId="20">
    <w:abstractNumId w:val="9"/>
  </w:num>
  <w:num w:numId="21">
    <w:abstractNumId w:val="37"/>
  </w:num>
  <w:num w:numId="22">
    <w:abstractNumId w:val="29"/>
  </w:num>
  <w:num w:numId="23">
    <w:abstractNumId w:val="23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4"/>
  </w:num>
  <w:num w:numId="28">
    <w:abstractNumId w:val="1"/>
  </w:num>
  <w:num w:numId="29">
    <w:abstractNumId w:val="15"/>
  </w:num>
  <w:num w:numId="30">
    <w:abstractNumId w:val="39"/>
  </w:num>
  <w:num w:numId="31">
    <w:abstractNumId w:val="38"/>
  </w:num>
  <w:num w:numId="32">
    <w:abstractNumId w:val="25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</w:num>
  <w:num w:numId="35">
    <w:abstractNumId w:val="8"/>
  </w:num>
  <w:num w:numId="36">
    <w:abstractNumId w:val="19"/>
  </w:num>
  <w:num w:numId="37">
    <w:abstractNumId w:val="16"/>
  </w:num>
  <w:num w:numId="38">
    <w:abstractNumId w:val="21"/>
  </w:num>
  <w:num w:numId="39">
    <w:abstractNumId w:val="12"/>
  </w:num>
  <w:num w:numId="40">
    <w:abstractNumId w:val="30"/>
  </w:num>
  <w:num w:numId="41">
    <w:abstractNumId w:val="10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03A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03A"/>
    <w:rsid w:val="00013D9F"/>
    <w:rsid w:val="00015EB4"/>
    <w:rsid w:val="00016301"/>
    <w:rsid w:val="000177C2"/>
    <w:rsid w:val="00021B13"/>
    <w:rsid w:val="00022241"/>
    <w:rsid w:val="00023BF0"/>
    <w:rsid w:val="00023DE3"/>
    <w:rsid w:val="0002457D"/>
    <w:rsid w:val="0002506C"/>
    <w:rsid w:val="000254F5"/>
    <w:rsid w:val="00025A49"/>
    <w:rsid w:val="0002706D"/>
    <w:rsid w:val="0002740F"/>
    <w:rsid w:val="0003061B"/>
    <w:rsid w:val="00031A67"/>
    <w:rsid w:val="00035933"/>
    <w:rsid w:val="00036DE1"/>
    <w:rsid w:val="00036FC7"/>
    <w:rsid w:val="00043400"/>
    <w:rsid w:val="00045878"/>
    <w:rsid w:val="00045DCB"/>
    <w:rsid w:val="000466EB"/>
    <w:rsid w:val="00051597"/>
    <w:rsid w:val="00051AA3"/>
    <w:rsid w:val="00053D28"/>
    <w:rsid w:val="000558E6"/>
    <w:rsid w:val="000566ED"/>
    <w:rsid w:val="00060795"/>
    <w:rsid w:val="00060B16"/>
    <w:rsid w:val="00062910"/>
    <w:rsid w:val="000636BC"/>
    <w:rsid w:val="00065D35"/>
    <w:rsid w:val="00066CBB"/>
    <w:rsid w:val="000676CD"/>
    <w:rsid w:val="000679E3"/>
    <w:rsid w:val="00070449"/>
    <w:rsid w:val="000707D3"/>
    <w:rsid w:val="00071A60"/>
    <w:rsid w:val="00071C2F"/>
    <w:rsid w:val="00072620"/>
    <w:rsid w:val="000748B9"/>
    <w:rsid w:val="000756D1"/>
    <w:rsid w:val="00076CBF"/>
    <w:rsid w:val="000814A3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18"/>
    <w:rsid w:val="000A0BF3"/>
    <w:rsid w:val="000A1C41"/>
    <w:rsid w:val="000A1FAA"/>
    <w:rsid w:val="000A3383"/>
    <w:rsid w:val="000A482C"/>
    <w:rsid w:val="000A7CEE"/>
    <w:rsid w:val="000B25FA"/>
    <w:rsid w:val="000B30CF"/>
    <w:rsid w:val="000B30E9"/>
    <w:rsid w:val="000B3E08"/>
    <w:rsid w:val="000B5ED7"/>
    <w:rsid w:val="000B670A"/>
    <w:rsid w:val="000B76B9"/>
    <w:rsid w:val="000C00AB"/>
    <w:rsid w:val="000C06AC"/>
    <w:rsid w:val="000C47BA"/>
    <w:rsid w:val="000C5AA0"/>
    <w:rsid w:val="000C691F"/>
    <w:rsid w:val="000C7C3C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2B9D"/>
    <w:rsid w:val="000E3278"/>
    <w:rsid w:val="000E413F"/>
    <w:rsid w:val="000E44D8"/>
    <w:rsid w:val="000E47F0"/>
    <w:rsid w:val="000E4CB3"/>
    <w:rsid w:val="000E4E0A"/>
    <w:rsid w:val="000E5B0E"/>
    <w:rsid w:val="000E61EE"/>
    <w:rsid w:val="000E6353"/>
    <w:rsid w:val="000E7907"/>
    <w:rsid w:val="000E79C6"/>
    <w:rsid w:val="000F09E8"/>
    <w:rsid w:val="000F0D92"/>
    <w:rsid w:val="000F17F9"/>
    <w:rsid w:val="000F34B2"/>
    <w:rsid w:val="000F376E"/>
    <w:rsid w:val="000F3997"/>
    <w:rsid w:val="000F5C9F"/>
    <w:rsid w:val="000F6014"/>
    <w:rsid w:val="000F6874"/>
    <w:rsid w:val="000F6D3D"/>
    <w:rsid w:val="000F7ED6"/>
    <w:rsid w:val="001057B2"/>
    <w:rsid w:val="0010611F"/>
    <w:rsid w:val="00111C3A"/>
    <w:rsid w:val="00111F83"/>
    <w:rsid w:val="0011238E"/>
    <w:rsid w:val="00112C81"/>
    <w:rsid w:val="00112F52"/>
    <w:rsid w:val="001149D1"/>
    <w:rsid w:val="001162B3"/>
    <w:rsid w:val="00116AAA"/>
    <w:rsid w:val="00120506"/>
    <w:rsid w:val="00120CA9"/>
    <w:rsid w:val="00120D72"/>
    <w:rsid w:val="001221B7"/>
    <w:rsid w:val="00122D9A"/>
    <w:rsid w:val="00123B66"/>
    <w:rsid w:val="00124C73"/>
    <w:rsid w:val="00125885"/>
    <w:rsid w:val="00125C75"/>
    <w:rsid w:val="001270A6"/>
    <w:rsid w:val="00127954"/>
    <w:rsid w:val="00132AFE"/>
    <w:rsid w:val="001330D7"/>
    <w:rsid w:val="00133181"/>
    <w:rsid w:val="00134076"/>
    <w:rsid w:val="00135451"/>
    <w:rsid w:val="0014090E"/>
    <w:rsid w:val="00140C01"/>
    <w:rsid w:val="00141F7F"/>
    <w:rsid w:val="001440AE"/>
    <w:rsid w:val="00145AF3"/>
    <w:rsid w:val="0014694C"/>
    <w:rsid w:val="0014720C"/>
    <w:rsid w:val="00150350"/>
    <w:rsid w:val="00150B0B"/>
    <w:rsid w:val="0015128C"/>
    <w:rsid w:val="00151B2C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490"/>
    <w:rsid w:val="0017158A"/>
    <w:rsid w:val="0017302F"/>
    <w:rsid w:val="00173460"/>
    <w:rsid w:val="001743C9"/>
    <w:rsid w:val="00174DED"/>
    <w:rsid w:val="001754D9"/>
    <w:rsid w:val="0017562D"/>
    <w:rsid w:val="00175CB6"/>
    <w:rsid w:val="001761F7"/>
    <w:rsid w:val="0017709E"/>
    <w:rsid w:val="001801ED"/>
    <w:rsid w:val="00180329"/>
    <w:rsid w:val="00190447"/>
    <w:rsid w:val="00192CF2"/>
    <w:rsid w:val="00193A2F"/>
    <w:rsid w:val="0019489A"/>
    <w:rsid w:val="00194EA4"/>
    <w:rsid w:val="00194FDC"/>
    <w:rsid w:val="00195606"/>
    <w:rsid w:val="00195869"/>
    <w:rsid w:val="00196280"/>
    <w:rsid w:val="0019637B"/>
    <w:rsid w:val="00196406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67D2"/>
    <w:rsid w:val="001A6DFE"/>
    <w:rsid w:val="001A7481"/>
    <w:rsid w:val="001B005F"/>
    <w:rsid w:val="001B0307"/>
    <w:rsid w:val="001B10AC"/>
    <w:rsid w:val="001B409D"/>
    <w:rsid w:val="001B42CE"/>
    <w:rsid w:val="001C178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4AF"/>
    <w:rsid w:val="001F56AE"/>
    <w:rsid w:val="001F7E21"/>
    <w:rsid w:val="00200CAD"/>
    <w:rsid w:val="00203B88"/>
    <w:rsid w:val="00204923"/>
    <w:rsid w:val="00205668"/>
    <w:rsid w:val="00206299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2885"/>
    <w:rsid w:val="0022510C"/>
    <w:rsid w:val="0022615E"/>
    <w:rsid w:val="002269CA"/>
    <w:rsid w:val="00227160"/>
    <w:rsid w:val="00233A32"/>
    <w:rsid w:val="00233B3C"/>
    <w:rsid w:val="00234E50"/>
    <w:rsid w:val="00234F20"/>
    <w:rsid w:val="0023763E"/>
    <w:rsid w:val="00241E85"/>
    <w:rsid w:val="00243C0F"/>
    <w:rsid w:val="00245420"/>
    <w:rsid w:val="00247472"/>
    <w:rsid w:val="0024756E"/>
    <w:rsid w:val="0024770F"/>
    <w:rsid w:val="002508D0"/>
    <w:rsid w:val="00250F0C"/>
    <w:rsid w:val="00253990"/>
    <w:rsid w:val="002550A1"/>
    <w:rsid w:val="002557F6"/>
    <w:rsid w:val="00261499"/>
    <w:rsid w:val="002618B1"/>
    <w:rsid w:val="00266182"/>
    <w:rsid w:val="002678AD"/>
    <w:rsid w:val="00273A0B"/>
    <w:rsid w:val="00273B5E"/>
    <w:rsid w:val="00273B67"/>
    <w:rsid w:val="00273CF3"/>
    <w:rsid w:val="00274209"/>
    <w:rsid w:val="0027523A"/>
    <w:rsid w:val="002768D4"/>
    <w:rsid w:val="00277A5C"/>
    <w:rsid w:val="0028159E"/>
    <w:rsid w:val="00282495"/>
    <w:rsid w:val="00284019"/>
    <w:rsid w:val="00287FF2"/>
    <w:rsid w:val="002902A8"/>
    <w:rsid w:val="002903D8"/>
    <w:rsid w:val="0029130D"/>
    <w:rsid w:val="0029213C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3F6E"/>
    <w:rsid w:val="002A4ADC"/>
    <w:rsid w:val="002A73D5"/>
    <w:rsid w:val="002B00A2"/>
    <w:rsid w:val="002B12E6"/>
    <w:rsid w:val="002B3CE8"/>
    <w:rsid w:val="002B4438"/>
    <w:rsid w:val="002B7980"/>
    <w:rsid w:val="002B7B77"/>
    <w:rsid w:val="002C0239"/>
    <w:rsid w:val="002C0FD5"/>
    <w:rsid w:val="002C0FF7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3C23"/>
    <w:rsid w:val="002E67CA"/>
    <w:rsid w:val="002E6C93"/>
    <w:rsid w:val="002E7F4E"/>
    <w:rsid w:val="002F06BD"/>
    <w:rsid w:val="002F0B03"/>
    <w:rsid w:val="002F224F"/>
    <w:rsid w:val="002F22EA"/>
    <w:rsid w:val="002F2EB3"/>
    <w:rsid w:val="002F431F"/>
    <w:rsid w:val="002F5073"/>
    <w:rsid w:val="002F7BE7"/>
    <w:rsid w:val="00300DE3"/>
    <w:rsid w:val="00301200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275"/>
    <w:rsid w:val="00312A75"/>
    <w:rsid w:val="00313B27"/>
    <w:rsid w:val="0032158C"/>
    <w:rsid w:val="00321A15"/>
    <w:rsid w:val="0032259E"/>
    <w:rsid w:val="00324098"/>
    <w:rsid w:val="00324EB9"/>
    <w:rsid w:val="00325123"/>
    <w:rsid w:val="00325D69"/>
    <w:rsid w:val="00325EF8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3562"/>
    <w:rsid w:val="00335DD4"/>
    <w:rsid w:val="0034090C"/>
    <w:rsid w:val="00340DB0"/>
    <w:rsid w:val="00341B47"/>
    <w:rsid w:val="003441F6"/>
    <w:rsid w:val="003442B7"/>
    <w:rsid w:val="003453CD"/>
    <w:rsid w:val="0034599F"/>
    <w:rsid w:val="00350CC3"/>
    <w:rsid w:val="00350E6E"/>
    <w:rsid w:val="003512D5"/>
    <w:rsid w:val="003514AF"/>
    <w:rsid w:val="003523D9"/>
    <w:rsid w:val="00353F20"/>
    <w:rsid w:val="00356066"/>
    <w:rsid w:val="0035607B"/>
    <w:rsid w:val="00357991"/>
    <w:rsid w:val="003605D7"/>
    <w:rsid w:val="00360941"/>
    <w:rsid w:val="00363431"/>
    <w:rsid w:val="00365E77"/>
    <w:rsid w:val="003753E4"/>
    <w:rsid w:val="00375F16"/>
    <w:rsid w:val="0037608C"/>
    <w:rsid w:val="00376399"/>
    <w:rsid w:val="00376AB7"/>
    <w:rsid w:val="003824CF"/>
    <w:rsid w:val="00382D8B"/>
    <w:rsid w:val="003837BE"/>
    <w:rsid w:val="00384948"/>
    <w:rsid w:val="00384BA3"/>
    <w:rsid w:val="00390681"/>
    <w:rsid w:val="003913A3"/>
    <w:rsid w:val="00392388"/>
    <w:rsid w:val="00393F4A"/>
    <w:rsid w:val="00394264"/>
    <w:rsid w:val="0039493D"/>
    <w:rsid w:val="00394C94"/>
    <w:rsid w:val="00394CFF"/>
    <w:rsid w:val="0039749B"/>
    <w:rsid w:val="003A1D8F"/>
    <w:rsid w:val="003B2432"/>
    <w:rsid w:val="003B2761"/>
    <w:rsid w:val="003B2BF2"/>
    <w:rsid w:val="003B3EFC"/>
    <w:rsid w:val="003B480D"/>
    <w:rsid w:val="003B54B5"/>
    <w:rsid w:val="003B5850"/>
    <w:rsid w:val="003B5AD7"/>
    <w:rsid w:val="003B5BBE"/>
    <w:rsid w:val="003B5E88"/>
    <w:rsid w:val="003B7302"/>
    <w:rsid w:val="003C0308"/>
    <w:rsid w:val="003C0945"/>
    <w:rsid w:val="003C0E41"/>
    <w:rsid w:val="003C1642"/>
    <w:rsid w:val="003C2EA7"/>
    <w:rsid w:val="003C4331"/>
    <w:rsid w:val="003C4F84"/>
    <w:rsid w:val="003C5700"/>
    <w:rsid w:val="003C6C29"/>
    <w:rsid w:val="003D0993"/>
    <w:rsid w:val="003D261C"/>
    <w:rsid w:val="003D3C1F"/>
    <w:rsid w:val="003D4C6B"/>
    <w:rsid w:val="003D6206"/>
    <w:rsid w:val="003D67C8"/>
    <w:rsid w:val="003D78AC"/>
    <w:rsid w:val="003E0F93"/>
    <w:rsid w:val="003E22CE"/>
    <w:rsid w:val="003E26DA"/>
    <w:rsid w:val="003E2786"/>
    <w:rsid w:val="003E3A83"/>
    <w:rsid w:val="003E5A3C"/>
    <w:rsid w:val="003E61F1"/>
    <w:rsid w:val="003F0D77"/>
    <w:rsid w:val="003F0DE0"/>
    <w:rsid w:val="003F26F4"/>
    <w:rsid w:val="003F296D"/>
    <w:rsid w:val="003F41B0"/>
    <w:rsid w:val="003F495F"/>
    <w:rsid w:val="003F59C8"/>
    <w:rsid w:val="003F7778"/>
    <w:rsid w:val="00405AA4"/>
    <w:rsid w:val="00406B01"/>
    <w:rsid w:val="00406B40"/>
    <w:rsid w:val="004076B7"/>
    <w:rsid w:val="00412028"/>
    <w:rsid w:val="004126AB"/>
    <w:rsid w:val="0041358E"/>
    <w:rsid w:val="00415E7C"/>
    <w:rsid w:val="00417806"/>
    <w:rsid w:val="004213AA"/>
    <w:rsid w:val="00421DB2"/>
    <w:rsid w:val="00422D5D"/>
    <w:rsid w:val="004235DA"/>
    <w:rsid w:val="00423923"/>
    <w:rsid w:val="00423E71"/>
    <w:rsid w:val="004262F6"/>
    <w:rsid w:val="0042724A"/>
    <w:rsid w:val="0043019C"/>
    <w:rsid w:val="00430290"/>
    <w:rsid w:val="004303DC"/>
    <w:rsid w:val="004304A7"/>
    <w:rsid w:val="00431515"/>
    <w:rsid w:val="00431CF1"/>
    <w:rsid w:val="00432856"/>
    <w:rsid w:val="004341FA"/>
    <w:rsid w:val="0043445C"/>
    <w:rsid w:val="00435620"/>
    <w:rsid w:val="00435A50"/>
    <w:rsid w:val="00435F5B"/>
    <w:rsid w:val="00436D14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1247"/>
    <w:rsid w:val="00465602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5DA4"/>
    <w:rsid w:val="00476FB7"/>
    <w:rsid w:val="004808C6"/>
    <w:rsid w:val="004836C2"/>
    <w:rsid w:val="00483CCF"/>
    <w:rsid w:val="00483EBF"/>
    <w:rsid w:val="00483F33"/>
    <w:rsid w:val="00484C4F"/>
    <w:rsid w:val="00485850"/>
    <w:rsid w:val="0048700D"/>
    <w:rsid w:val="00487616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5F1B"/>
    <w:rsid w:val="004A71A4"/>
    <w:rsid w:val="004B04E3"/>
    <w:rsid w:val="004B0D6A"/>
    <w:rsid w:val="004B115F"/>
    <w:rsid w:val="004B1C23"/>
    <w:rsid w:val="004B4408"/>
    <w:rsid w:val="004B50DE"/>
    <w:rsid w:val="004B5579"/>
    <w:rsid w:val="004B6E69"/>
    <w:rsid w:val="004C1260"/>
    <w:rsid w:val="004C1732"/>
    <w:rsid w:val="004C3A4B"/>
    <w:rsid w:val="004C5226"/>
    <w:rsid w:val="004C5A90"/>
    <w:rsid w:val="004C6BD2"/>
    <w:rsid w:val="004C787F"/>
    <w:rsid w:val="004D0230"/>
    <w:rsid w:val="004D07B1"/>
    <w:rsid w:val="004D0D11"/>
    <w:rsid w:val="004D1648"/>
    <w:rsid w:val="004D3114"/>
    <w:rsid w:val="004D5D91"/>
    <w:rsid w:val="004D7422"/>
    <w:rsid w:val="004E1753"/>
    <w:rsid w:val="004E406A"/>
    <w:rsid w:val="004E533C"/>
    <w:rsid w:val="004E58E3"/>
    <w:rsid w:val="004E6EE2"/>
    <w:rsid w:val="004E7E49"/>
    <w:rsid w:val="004F059F"/>
    <w:rsid w:val="004F13DD"/>
    <w:rsid w:val="004F5F53"/>
    <w:rsid w:val="00500D47"/>
    <w:rsid w:val="0050508B"/>
    <w:rsid w:val="005058F0"/>
    <w:rsid w:val="0050779F"/>
    <w:rsid w:val="00510408"/>
    <w:rsid w:val="00510EE9"/>
    <w:rsid w:val="00512C7D"/>
    <w:rsid w:val="00513E60"/>
    <w:rsid w:val="0051629B"/>
    <w:rsid w:val="00516642"/>
    <w:rsid w:val="005178F3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4AC"/>
    <w:rsid w:val="005237FE"/>
    <w:rsid w:val="00525997"/>
    <w:rsid w:val="00525F43"/>
    <w:rsid w:val="005275ED"/>
    <w:rsid w:val="005312E1"/>
    <w:rsid w:val="00532024"/>
    <w:rsid w:val="0053259B"/>
    <w:rsid w:val="005328E4"/>
    <w:rsid w:val="00534001"/>
    <w:rsid w:val="00534B54"/>
    <w:rsid w:val="00535246"/>
    <w:rsid w:val="00537197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2B9"/>
    <w:rsid w:val="005508BD"/>
    <w:rsid w:val="00550D39"/>
    <w:rsid w:val="005537C8"/>
    <w:rsid w:val="00553859"/>
    <w:rsid w:val="00553922"/>
    <w:rsid w:val="0055446E"/>
    <w:rsid w:val="00554B92"/>
    <w:rsid w:val="00554CD4"/>
    <w:rsid w:val="005626BF"/>
    <w:rsid w:val="00562FBE"/>
    <w:rsid w:val="00565F09"/>
    <w:rsid w:val="005739F8"/>
    <w:rsid w:val="0057569A"/>
    <w:rsid w:val="0057737B"/>
    <w:rsid w:val="00577841"/>
    <w:rsid w:val="00580484"/>
    <w:rsid w:val="00582126"/>
    <w:rsid w:val="00582EF6"/>
    <w:rsid w:val="00583602"/>
    <w:rsid w:val="00583862"/>
    <w:rsid w:val="005847F2"/>
    <w:rsid w:val="00586E43"/>
    <w:rsid w:val="00587317"/>
    <w:rsid w:val="005908D8"/>
    <w:rsid w:val="0059191E"/>
    <w:rsid w:val="00593144"/>
    <w:rsid w:val="00593E74"/>
    <w:rsid w:val="0059430D"/>
    <w:rsid w:val="00594DB3"/>
    <w:rsid w:val="005952A1"/>
    <w:rsid w:val="00596158"/>
    <w:rsid w:val="005976B6"/>
    <w:rsid w:val="005A1A51"/>
    <w:rsid w:val="005A2F85"/>
    <w:rsid w:val="005A309C"/>
    <w:rsid w:val="005A32CF"/>
    <w:rsid w:val="005A366B"/>
    <w:rsid w:val="005A3B4F"/>
    <w:rsid w:val="005A3D6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4C90"/>
    <w:rsid w:val="005B5233"/>
    <w:rsid w:val="005B5D93"/>
    <w:rsid w:val="005B5E1B"/>
    <w:rsid w:val="005B6E26"/>
    <w:rsid w:val="005B6E65"/>
    <w:rsid w:val="005C321F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3CE"/>
    <w:rsid w:val="005E3733"/>
    <w:rsid w:val="005E45A6"/>
    <w:rsid w:val="005E5A29"/>
    <w:rsid w:val="005E5D71"/>
    <w:rsid w:val="005F1E07"/>
    <w:rsid w:val="005F24DD"/>
    <w:rsid w:val="005F4B4E"/>
    <w:rsid w:val="005F665B"/>
    <w:rsid w:val="005F71AF"/>
    <w:rsid w:val="005F780E"/>
    <w:rsid w:val="00601A84"/>
    <w:rsid w:val="006029F8"/>
    <w:rsid w:val="0060324B"/>
    <w:rsid w:val="0060417E"/>
    <w:rsid w:val="00604E29"/>
    <w:rsid w:val="006057B8"/>
    <w:rsid w:val="00606A3B"/>
    <w:rsid w:val="006072DD"/>
    <w:rsid w:val="0060733E"/>
    <w:rsid w:val="00611300"/>
    <w:rsid w:val="00611467"/>
    <w:rsid w:val="0061354D"/>
    <w:rsid w:val="00613590"/>
    <w:rsid w:val="00613855"/>
    <w:rsid w:val="006160CF"/>
    <w:rsid w:val="00616776"/>
    <w:rsid w:val="00616BAE"/>
    <w:rsid w:val="006171CB"/>
    <w:rsid w:val="006175B2"/>
    <w:rsid w:val="006205EE"/>
    <w:rsid w:val="00620626"/>
    <w:rsid w:val="00620C3D"/>
    <w:rsid w:val="006244AA"/>
    <w:rsid w:val="00624F59"/>
    <w:rsid w:val="006260D1"/>
    <w:rsid w:val="00626646"/>
    <w:rsid w:val="00631935"/>
    <w:rsid w:val="006330A8"/>
    <w:rsid w:val="00633917"/>
    <w:rsid w:val="006342E5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11C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5B1"/>
    <w:rsid w:val="00667D83"/>
    <w:rsid w:val="00673289"/>
    <w:rsid w:val="0067429B"/>
    <w:rsid w:val="006767E2"/>
    <w:rsid w:val="006808FD"/>
    <w:rsid w:val="0068309B"/>
    <w:rsid w:val="00683F08"/>
    <w:rsid w:val="00683F78"/>
    <w:rsid w:val="00684D56"/>
    <w:rsid w:val="00687111"/>
    <w:rsid w:val="00687663"/>
    <w:rsid w:val="00693470"/>
    <w:rsid w:val="00693B83"/>
    <w:rsid w:val="00694207"/>
    <w:rsid w:val="006954AC"/>
    <w:rsid w:val="00695B40"/>
    <w:rsid w:val="006968F7"/>
    <w:rsid w:val="00697E0B"/>
    <w:rsid w:val="006A21DE"/>
    <w:rsid w:val="006A2557"/>
    <w:rsid w:val="006A4907"/>
    <w:rsid w:val="006A54F8"/>
    <w:rsid w:val="006A5545"/>
    <w:rsid w:val="006A5CE2"/>
    <w:rsid w:val="006A67C7"/>
    <w:rsid w:val="006A7070"/>
    <w:rsid w:val="006A750A"/>
    <w:rsid w:val="006B2197"/>
    <w:rsid w:val="006B48B1"/>
    <w:rsid w:val="006C13F3"/>
    <w:rsid w:val="006C1565"/>
    <w:rsid w:val="006C1AC0"/>
    <w:rsid w:val="006C2261"/>
    <w:rsid w:val="006C38E3"/>
    <w:rsid w:val="006C42FC"/>
    <w:rsid w:val="006C4DD9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5DA9"/>
    <w:rsid w:val="006D7015"/>
    <w:rsid w:val="006E001D"/>
    <w:rsid w:val="006E15FE"/>
    <w:rsid w:val="006E213F"/>
    <w:rsid w:val="006E2518"/>
    <w:rsid w:val="006E3327"/>
    <w:rsid w:val="006E4F5B"/>
    <w:rsid w:val="006E50DF"/>
    <w:rsid w:val="006E51DB"/>
    <w:rsid w:val="006E56EA"/>
    <w:rsid w:val="006E5A84"/>
    <w:rsid w:val="006E65FA"/>
    <w:rsid w:val="006E698E"/>
    <w:rsid w:val="006E6BB9"/>
    <w:rsid w:val="006E7C3B"/>
    <w:rsid w:val="006F109D"/>
    <w:rsid w:val="006F31DD"/>
    <w:rsid w:val="006F3595"/>
    <w:rsid w:val="006F3C8C"/>
    <w:rsid w:val="006F4578"/>
    <w:rsid w:val="006F4AF5"/>
    <w:rsid w:val="006F4C8B"/>
    <w:rsid w:val="006F6340"/>
    <w:rsid w:val="006F704C"/>
    <w:rsid w:val="006F7937"/>
    <w:rsid w:val="006F796F"/>
    <w:rsid w:val="007035BD"/>
    <w:rsid w:val="0070469D"/>
    <w:rsid w:val="00707AE3"/>
    <w:rsid w:val="00707F06"/>
    <w:rsid w:val="00711D8E"/>
    <w:rsid w:val="0071210E"/>
    <w:rsid w:val="00714EC2"/>
    <w:rsid w:val="00715DD7"/>
    <w:rsid w:val="0071634C"/>
    <w:rsid w:val="00717AFC"/>
    <w:rsid w:val="00720EE8"/>
    <w:rsid w:val="0072318B"/>
    <w:rsid w:val="00723292"/>
    <w:rsid w:val="00723308"/>
    <w:rsid w:val="00724810"/>
    <w:rsid w:val="00724CA6"/>
    <w:rsid w:val="00725E4C"/>
    <w:rsid w:val="00726155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D92"/>
    <w:rsid w:val="007450DB"/>
    <w:rsid w:val="00745C85"/>
    <w:rsid w:val="00746896"/>
    <w:rsid w:val="00750AC9"/>
    <w:rsid w:val="00753204"/>
    <w:rsid w:val="007565C6"/>
    <w:rsid w:val="00757192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F98"/>
    <w:rsid w:val="00784307"/>
    <w:rsid w:val="00785724"/>
    <w:rsid w:val="007865FB"/>
    <w:rsid w:val="007866E6"/>
    <w:rsid w:val="00791096"/>
    <w:rsid w:val="00791246"/>
    <w:rsid w:val="00792350"/>
    <w:rsid w:val="0079263F"/>
    <w:rsid w:val="00793C8D"/>
    <w:rsid w:val="00794A5A"/>
    <w:rsid w:val="0079629E"/>
    <w:rsid w:val="00796D4F"/>
    <w:rsid w:val="0079723C"/>
    <w:rsid w:val="007973B0"/>
    <w:rsid w:val="007A012F"/>
    <w:rsid w:val="007A126E"/>
    <w:rsid w:val="007A13FD"/>
    <w:rsid w:val="007A14A9"/>
    <w:rsid w:val="007A582D"/>
    <w:rsid w:val="007A5EC4"/>
    <w:rsid w:val="007A7316"/>
    <w:rsid w:val="007B0073"/>
    <w:rsid w:val="007B1181"/>
    <w:rsid w:val="007B3963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4F5"/>
    <w:rsid w:val="007E1AEA"/>
    <w:rsid w:val="007E20C4"/>
    <w:rsid w:val="007E2182"/>
    <w:rsid w:val="007E4029"/>
    <w:rsid w:val="007E4D96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46E"/>
    <w:rsid w:val="007F7A0C"/>
    <w:rsid w:val="00800E75"/>
    <w:rsid w:val="00801122"/>
    <w:rsid w:val="00801344"/>
    <w:rsid w:val="00801568"/>
    <w:rsid w:val="00801629"/>
    <w:rsid w:val="00804B4D"/>
    <w:rsid w:val="008065D6"/>
    <w:rsid w:val="00810EA5"/>
    <w:rsid w:val="008117CB"/>
    <w:rsid w:val="00811921"/>
    <w:rsid w:val="00812F30"/>
    <w:rsid w:val="00816613"/>
    <w:rsid w:val="00824631"/>
    <w:rsid w:val="0082495F"/>
    <w:rsid w:val="0082687F"/>
    <w:rsid w:val="00830A0D"/>
    <w:rsid w:val="008337D1"/>
    <w:rsid w:val="0083454D"/>
    <w:rsid w:val="008346A9"/>
    <w:rsid w:val="008349BF"/>
    <w:rsid w:val="00835847"/>
    <w:rsid w:val="00835A98"/>
    <w:rsid w:val="008362D2"/>
    <w:rsid w:val="008372F6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740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66792"/>
    <w:rsid w:val="008706B7"/>
    <w:rsid w:val="00870BE2"/>
    <w:rsid w:val="00873732"/>
    <w:rsid w:val="008747F5"/>
    <w:rsid w:val="0087504B"/>
    <w:rsid w:val="0087650C"/>
    <w:rsid w:val="0087768A"/>
    <w:rsid w:val="00880AD4"/>
    <w:rsid w:val="00880FFD"/>
    <w:rsid w:val="008815DC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2984"/>
    <w:rsid w:val="00893647"/>
    <w:rsid w:val="008948F6"/>
    <w:rsid w:val="00895B65"/>
    <w:rsid w:val="008960EF"/>
    <w:rsid w:val="00897DC2"/>
    <w:rsid w:val="008A114C"/>
    <w:rsid w:val="008A1CEB"/>
    <w:rsid w:val="008A1E2A"/>
    <w:rsid w:val="008A3F0B"/>
    <w:rsid w:val="008A57EE"/>
    <w:rsid w:val="008B06A1"/>
    <w:rsid w:val="008B1751"/>
    <w:rsid w:val="008B18CB"/>
    <w:rsid w:val="008B2AB6"/>
    <w:rsid w:val="008B2B6A"/>
    <w:rsid w:val="008B371D"/>
    <w:rsid w:val="008B4265"/>
    <w:rsid w:val="008B4D5A"/>
    <w:rsid w:val="008B5B74"/>
    <w:rsid w:val="008B5E74"/>
    <w:rsid w:val="008B6EC0"/>
    <w:rsid w:val="008B77AC"/>
    <w:rsid w:val="008C06D4"/>
    <w:rsid w:val="008C3434"/>
    <w:rsid w:val="008C36D7"/>
    <w:rsid w:val="008C6D27"/>
    <w:rsid w:val="008C7536"/>
    <w:rsid w:val="008C7A5C"/>
    <w:rsid w:val="008D0CB7"/>
    <w:rsid w:val="008D1908"/>
    <w:rsid w:val="008D3782"/>
    <w:rsid w:val="008D4479"/>
    <w:rsid w:val="008D5F8D"/>
    <w:rsid w:val="008D68BF"/>
    <w:rsid w:val="008D6D89"/>
    <w:rsid w:val="008D7B52"/>
    <w:rsid w:val="008D7B7E"/>
    <w:rsid w:val="008D7E13"/>
    <w:rsid w:val="008E286F"/>
    <w:rsid w:val="008E4EFB"/>
    <w:rsid w:val="008E5210"/>
    <w:rsid w:val="008E59BE"/>
    <w:rsid w:val="008E5C2D"/>
    <w:rsid w:val="008E5DF4"/>
    <w:rsid w:val="008E7FE1"/>
    <w:rsid w:val="008F1384"/>
    <w:rsid w:val="008F2BA2"/>
    <w:rsid w:val="008F35FA"/>
    <w:rsid w:val="008F3C19"/>
    <w:rsid w:val="008F40BE"/>
    <w:rsid w:val="008F492D"/>
    <w:rsid w:val="008F6F35"/>
    <w:rsid w:val="008F70D1"/>
    <w:rsid w:val="00900C59"/>
    <w:rsid w:val="009010C0"/>
    <w:rsid w:val="009022F0"/>
    <w:rsid w:val="009023B7"/>
    <w:rsid w:val="00903565"/>
    <w:rsid w:val="0090516D"/>
    <w:rsid w:val="0090772B"/>
    <w:rsid w:val="00907805"/>
    <w:rsid w:val="00910FB4"/>
    <w:rsid w:val="00912935"/>
    <w:rsid w:val="00914B5D"/>
    <w:rsid w:val="00914FC2"/>
    <w:rsid w:val="009207C0"/>
    <w:rsid w:val="00921D93"/>
    <w:rsid w:val="00922D1F"/>
    <w:rsid w:val="00923CE5"/>
    <w:rsid w:val="00924D7B"/>
    <w:rsid w:val="00924E7D"/>
    <w:rsid w:val="00925B5C"/>
    <w:rsid w:val="00927D1A"/>
    <w:rsid w:val="00927DEE"/>
    <w:rsid w:val="009312FA"/>
    <w:rsid w:val="00932A97"/>
    <w:rsid w:val="00933BAA"/>
    <w:rsid w:val="00934198"/>
    <w:rsid w:val="00934E88"/>
    <w:rsid w:val="00935902"/>
    <w:rsid w:val="0093627D"/>
    <w:rsid w:val="009373AA"/>
    <w:rsid w:val="009416E8"/>
    <w:rsid w:val="00941BC7"/>
    <w:rsid w:val="00944FCE"/>
    <w:rsid w:val="009459EE"/>
    <w:rsid w:val="00945DB7"/>
    <w:rsid w:val="00946131"/>
    <w:rsid w:val="009470D7"/>
    <w:rsid w:val="009474DE"/>
    <w:rsid w:val="0094768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3892"/>
    <w:rsid w:val="00964197"/>
    <w:rsid w:val="009662EF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6240"/>
    <w:rsid w:val="00987870"/>
    <w:rsid w:val="009906FF"/>
    <w:rsid w:val="00990C61"/>
    <w:rsid w:val="009919E9"/>
    <w:rsid w:val="00992898"/>
    <w:rsid w:val="00993063"/>
    <w:rsid w:val="00995B5F"/>
    <w:rsid w:val="00996C1C"/>
    <w:rsid w:val="00996D3F"/>
    <w:rsid w:val="00997787"/>
    <w:rsid w:val="00997DF8"/>
    <w:rsid w:val="009A0402"/>
    <w:rsid w:val="009A09EE"/>
    <w:rsid w:val="009A5E45"/>
    <w:rsid w:val="009A618C"/>
    <w:rsid w:val="009A761A"/>
    <w:rsid w:val="009B0349"/>
    <w:rsid w:val="009B0763"/>
    <w:rsid w:val="009B0C4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8DB"/>
    <w:rsid w:val="009C1C9C"/>
    <w:rsid w:val="009C2454"/>
    <w:rsid w:val="009C2A2D"/>
    <w:rsid w:val="009C2C9F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30FB"/>
    <w:rsid w:val="009E4D7E"/>
    <w:rsid w:val="009E5AAE"/>
    <w:rsid w:val="009E60BA"/>
    <w:rsid w:val="009E729C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0B71"/>
    <w:rsid w:val="00A030BC"/>
    <w:rsid w:val="00A03391"/>
    <w:rsid w:val="00A035C6"/>
    <w:rsid w:val="00A035F6"/>
    <w:rsid w:val="00A04920"/>
    <w:rsid w:val="00A052C3"/>
    <w:rsid w:val="00A06CB2"/>
    <w:rsid w:val="00A075BC"/>
    <w:rsid w:val="00A10A79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0F13"/>
    <w:rsid w:val="00A32D46"/>
    <w:rsid w:val="00A33069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2D04"/>
    <w:rsid w:val="00A535CC"/>
    <w:rsid w:val="00A54517"/>
    <w:rsid w:val="00A5455A"/>
    <w:rsid w:val="00A56E7B"/>
    <w:rsid w:val="00A576B9"/>
    <w:rsid w:val="00A60DC5"/>
    <w:rsid w:val="00A648BA"/>
    <w:rsid w:val="00A64934"/>
    <w:rsid w:val="00A6734E"/>
    <w:rsid w:val="00A70671"/>
    <w:rsid w:val="00A72473"/>
    <w:rsid w:val="00A7275A"/>
    <w:rsid w:val="00A73A37"/>
    <w:rsid w:val="00A73EF3"/>
    <w:rsid w:val="00A75204"/>
    <w:rsid w:val="00A772BD"/>
    <w:rsid w:val="00A83C5A"/>
    <w:rsid w:val="00A84177"/>
    <w:rsid w:val="00A84A00"/>
    <w:rsid w:val="00A867BF"/>
    <w:rsid w:val="00A86873"/>
    <w:rsid w:val="00A8697F"/>
    <w:rsid w:val="00A91A3B"/>
    <w:rsid w:val="00A9234D"/>
    <w:rsid w:val="00A92A97"/>
    <w:rsid w:val="00A92E0A"/>
    <w:rsid w:val="00A94184"/>
    <w:rsid w:val="00A9426D"/>
    <w:rsid w:val="00A958C3"/>
    <w:rsid w:val="00A96793"/>
    <w:rsid w:val="00AA05CB"/>
    <w:rsid w:val="00AA0DE5"/>
    <w:rsid w:val="00AA119A"/>
    <w:rsid w:val="00AA1BB3"/>
    <w:rsid w:val="00AA2A9D"/>
    <w:rsid w:val="00AA40E8"/>
    <w:rsid w:val="00AA6010"/>
    <w:rsid w:val="00AA627C"/>
    <w:rsid w:val="00AA6BEE"/>
    <w:rsid w:val="00AA7FF1"/>
    <w:rsid w:val="00AB11C0"/>
    <w:rsid w:val="00AB1E98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4646"/>
    <w:rsid w:val="00AD58FC"/>
    <w:rsid w:val="00AD5F0C"/>
    <w:rsid w:val="00AD622C"/>
    <w:rsid w:val="00AD6617"/>
    <w:rsid w:val="00AD6D18"/>
    <w:rsid w:val="00AD6D58"/>
    <w:rsid w:val="00AD79D0"/>
    <w:rsid w:val="00AD7A47"/>
    <w:rsid w:val="00AE2AF7"/>
    <w:rsid w:val="00AE3432"/>
    <w:rsid w:val="00AE4D13"/>
    <w:rsid w:val="00AE60E6"/>
    <w:rsid w:val="00AE6E19"/>
    <w:rsid w:val="00AE72BC"/>
    <w:rsid w:val="00AE7FDE"/>
    <w:rsid w:val="00AF0C03"/>
    <w:rsid w:val="00AF1370"/>
    <w:rsid w:val="00AF1D14"/>
    <w:rsid w:val="00AF216E"/>
    <w:rsid w:val="00AF2C06"/>
    <w:rsid w:val="00AF5E57"/>
    <w:rsid w:val="00AF6321"/>
    <w:rsid w:val="00AF6730"/>
    <w:rsid w:val="00B01534"/>
    <w:rsid w:val="00B025C7"/>
    <w:rsid w:val="00B026C5"/>
    <w:rsid w:val="00B02ACF"/>
    <w:rsid w:val="00B03092"/>
    <w:rsid w:val="00B061BE"/>
    <w:rsid w:val="00B06A5C"/>
    <w:rsid w:val="00B074B6"/>
    <w:rsid w:val="00B11279"/>
    <w:rsid w:val="00B11DD7"/>
    <w:rsid w:val="00B129AC"/>
    <w:rsid w:val="00B13A4E"/>
    <w:rsid w:val="00B15EA6"/>
    <w:rsid w:val="00B1753F"/>
    <w:rsid w:val="00B22CB5"/>
    <w:rsid w:val="00B2319C"/>
    <w:rsid w:val="00B2407F"/>
    <w:rsid w:val="00B243A8"/>
    <w:rsid w:val="00B249E5"/>
    <w:rsid w:val="00B2760F"/>
    <w:rsid w:val="00B32157"/>
    <w:rsid w:val="00B32E78"/>
    <w:rsid w:val="00B33A7D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2B9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1CAA"/>
    <w:rsid w:val="00B9237C"/>
    <w:rsid w:val="00B9376A"/>
    <w:rsid w:val="00B93CAA"/>
    <w:rsid w:val="00B94492"/>
    <w:rsid w:val="00B96EDA"/>
    <w:rsid w:val="00BA0822"/>
    <w:rsid w:val="00BA413A"/>
    <w:rsid w:val="00BA4BA1"/>
    <w:rsid w:val="00BA5FD1"/>
    <w:rsid w:val="00BA609E"/>
    <w:rsid w:val="00BA6290"/>
    <w:rsid w:val="00BA69A8"/>
    <w:rsid w:val="00BA6F7E"/>
    <w:rsid w:val="00BB1FAA"/>
    <w:rsid w:val="00BB3EFA"/>
    <w:rsid w:val="00BC0EB3"/>
    <w:rsid w:val="00BC1163"/>
    <w:rsid w:val="00BC26D8"/>
    <w:rsid w:val="00BC5604"/>
    <w:rsid w:val="00BD00F5"/>
    <w:rsid w:val="00BD065D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0F4B"/>
    <w:rsid w:val="00BE10C1"/>
    <w:rsid w:val="00BE1E68"/>
    <w:rsid w:val="00BE2AD4"/>
    <w:rsid w:val="00BE3484"/>
    <w:rsid w:val="00BE4560"/>
    <w:rsid w:val="00BE49C6"/>
    <w:rsid w:val="00BE4C8F"/>
    <w:rsid w:val="00BE6C71"/>
    <w:rsid w:val="00BE74A2"/>
    <w:rsid w:val="00BF1242"/>
    <w:rsid w:val="00BF24BA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6F86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2D3E"/>
    <w:rsid w:val="00C33715"/>
    <w:rsid w:val="00C340C8"/>
    <w:rsid w:val="00C345BA"/>
    <w:rsid w:val="00C3510F"/>
    <w:rsid w:val="00C35C8C"/>
    <w:rsid w:val="00C3714E"/>
    <w:rsid w:val="00C37BB4"/>
    <w:rsid w:val="00C407D7"/>
    <w:rsid w:val="00C40F2A"/>
    <w:rsid w:val="00C435B7"/>
    <w:rsid w:val="00C43FBB"/>
    <w:rsid w:val="00C445EA"/>
    <w:rsid w:val="00C45987"/>
    <w:rsid w:val="00C45DAC"/>
    <w:rsid w:val="00C47184"/>
    <w:rsid w:val="00C47FF1"/>
    <w:rsid w:val="00C5219B"/>
    <w:rsid w:val="00C53362"/>
    <w:rsid w:val="00C54840"/>
    <w:rsid w:val="00C55133"/>
    <w:rsid w:val="00C563B3"/>
    <w:rsid w:val="00C57480"/>
    <w:rsid w:val="00C6340B"/>
    <w:rsid w:val="00C64022"/>
    <w:rsid w:val="00C64F6A"/>
    <w:rsid w:val="00C6565B"/>
    <w:rsid w:val="00C67270"/>
    <w:rsid w:val="00C73678"/>
    <w:rsid w:val="00C73740"/>
    <w:rsid w:val="00C73BE4"/>
    <w:rsid w:val="00C80A65"/>
    <w:rsid w:val="00C80E8D"/>
    <w:rsid w:val="00C823EF"/>
    <w:rsid w:val="00C8269C"/>
    <w:rsid w:val="00C85E1E"/>
    <w:rsid w:val="00C86220"/>
    <w:rsid w:val="00C8696A"/>
    <w:rsid w:val="00C86D2D"/>
    <w:rsid w:val="00C875BB"/>
    <w:rsid w:val="00C9359E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4E18"/>
    <w:rsid w:val="00CA566B"/>
    <w:rsid w:val="00CB04E3"/>
    <w:rsid w:val="00CB173E"/>
    <w:rsid w:val="00CB190F"/>
    <w:rsid w:val="00CB2208"/>
    <w:rsid w:val="00CB2C7D"/>
    <w:rsid w:val="00CB3BF8"/>
    <w:rsid w:val="00CB43DA"/>
    <w:rsid w:val="00CB479E"/>
    <w:rsid w:val="00CB5FF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4A7C"/>
    <w:rsid w:val="00CE5C79"/>
    <w:rsid w:val="00CE723C"/>
    <w:rsid w:val="00CF153A"/>
    <w:rsid w:val="00CF1AF9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47DC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36E"/>
    <w:rsid w:val="00D2689A"/>
    <w:rsid w:val="00D26E82"/>
    <w:rsid w:val="00D2717B"/>
    <w:rsid w:val="00D27E18"/>
    <w:rsid w:val="00D32151"/>
    <w:rsid w:val="00D332C8"/>
    <w:rsid w:val="00D33376"/>
    <w:rsid w:val="00D337F6"/>
    <w:rsid w:val="00D34536"/>
    <w:rsid w:val="00D3553B"/>
    <w:rsid w:val="00D36299"/>
    <w:rsid w:val="00D37612"/>
    <w:rsid w:val="00D41291"/>
    <w:rsid w:val="00D41C7A"/>
    <w:rsid w:val="00D4362A"/>
    <w:rsid w:val="00D43D62"/>
    <w:rsid w:val="00D43FA5"/>
    <w:rsid w:val="00D44939"/>
    <w:rsid w:val="00D50F15"/>
    <w:rsid w:val="00D52477"/>
    <w:rsid w:val="00D547B5"/>
    <w:rsid w:val="00D557F8"/>
    <w:rsid w:val="00D55A42"/>
    <w:rsid w:val="00D56706"/>
    <w:rsid w:val="00D57BB2"/>
    <w:rsid w:val="00D57F3C"/>
    <w:rsid w:val="00D60768"/>
    <w:rsid w:val="00D61B68"/>
    <w:rsid w:val="00D64141"/>
    <w:rsid w:val="00D648F8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40B6"/>
    <w:rsid w:val="00D84802"/>
    <w:rsid w:val="00D8555F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9C5"/>
    <w:rsid w:val="00DB23AD"/>
    <w:rsid w:val="00DB2CDB"/>
    <w:rsid w:val="00DB4AE3"/>
    <w:rsid w:val="00DB55F4"/>
    <w:rsid w:val="00DB634C"/>
    <w:rsid w:val="00DC03FE"/>
    <w:rsid w:val="00DC05C8"/>
    <w:rsid w:val="00DC1240"/>
    <w:rsid w:val="00DC1F81"/>
    <w:rsid w:val="00DC55DC"/>
    <w:rsid w:val="00DC5FD9"/>
    <w:rsid w:val="00DC675C"/>
    <w:rsid w:val="00DC716E"/>
    <w:rsid w:val="00DD0622"/>
    <w:rsid w:val="00DD460B"/>
    <w:rsid w:val="00DD67CA"/>
    <w:rsid w:val="00DD6B6B"/>
    <w:rsid w:val="00DD6F30"/>
    <w:rsid w:val="00DD7043"/>
    <w:rsid w:val="00DE0F36"/>
    <w:rsid w:val="00DE14AC"/>
    <w:rsid w:val="00DE33C8"/>
    <w:rsid w:val="00DE5D8E"/>
    <w:rsid w:val="00DE7F0D"/>
    <w:rsid w:val="00DF1334"/>
    <w:rsid w:val="00DF3676"/>
    <w:rsid w:val="00DF533F"/>
    <w:rsid w:val="00DF5354"/>
    <w:rsid w:val="00DF6CDD"/>
    <w:rsid w:val="00DF7AC7"/>
    <w:rsid w:val="00E00435"/>
    <w:rsid w:val="00E04975"/>
    <w:rsid w:val="00E065F4"/>
    <w:rsid w:val="00E1018C"/>
    <w:rsid w:val="00E103F0"/>
    <w:rsid w:val="00E11437"/>
    <w:rsid w:val="00E11F5D"/>
    <w:rsid w:val="00E12CBE"/>
    <w:rsid w:val="00E165FD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5CD"/>
    <w:rsid w:val="00E3262A"/>
    <w:rsid w:val="00E33EAC"/>
    <w:rsid w:val="00E34F03"/>
    <w:rsid w:val="00E36E9A"/>
    <w:rsid w:val="00E37765"/>
    <w:rsid w:val="00E41B66"/>
    <w:rsid w:val="00E41BA6"/>
    <w:rsid w:val="00E41FE5"/>
    <w:rsid w:val="00E438FB"/>
    <w:rsid w:val="00E44637"/>
    <w:rsid w:val="00E448B4"/>
    <w:rsid w:val="00E44F86"/>
    <w:rsid w:val="00E45F05"/>
    <w:rsid w:val="00E51349"/>
    <w:rsid w:val="00E519BE"/>
    <w:rsid w:val="00E53823"/>
    <w:rsid w:val="00E53D8B"/>
    <w:rsid w:val="00E54B4E"/>
    <w:rsid w:val="00E5510E"/>
    <w:rsid w:val="00E55162"/>
    <w:rsid w:val="00E55674"/>
    <w:rsid w:val="00E55DD1"/>
    <w:rsid w:val="00E56A4A"/>
    <w:rsid w:val="00E56F45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2B0C"/>
    <w:rsid w:val="00E736F8"/>
    <w:rsid w:val="00E73F14"/>
    <w:rsid w:val="00E750AB"/>
    <w:rsid w:val="00E76A10"/>
    <w:rsid w:val="00E77C7F"/>
    <w:rsid w:val="00E83A40"/>
    <w:rsid w:val="00E845C3"/>
    <w:rsid w:val="00E84BF3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369A"/>
    <w:rsid w:val="00EA5E76"/>
    <w:rsid w:val="00EA6B57"/>
    <w:rsid w:val="00EA6C72"/>
    <w:rsid w:val="00EA70F6"/>
    <w:rsid w:val="00EB0279"/>
    <w:rsid w:val="00EB14A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0F34"/>
    <w:rsid w:val="00ED258B"/>
    <w:rsid w:val="00ED6651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E7B2B"/>
    <w:rsid w:val="00EF2370"/>
    <w:rsid w:val="00EF2F78"/>
    <w:rsid w:val="00EF2FB2"/>
    <w:rsid w:val="00EF489B"/>
    <w:rsid w:val="00EF5268"/>
    <w:rsid w:val="00EF65A1"/>
    <w:rsid w:val="00EF7102"/>
    <w:rsid w:val="00EF7242"/>
    <w:rsid w:val="00EF72DC"/>
    <w:rsid w:val="00EF7341"/>
    <w:rsid w:val="00F0096D"/>
    <w:rsid w:val="00F02FF0"/>
    <w:rsid w:val="00F053BA"/>
    <w:rsid w:val="00F059B4"/>
    <w:rsid w:val="00F06B0E"/>
    <w:rsid w:val="00F077F3"/>
    <w:rsid w:val="00F07F6A"/>
    <w:rsid w:val="00F1187A"/>
    <w:rsid w:val="00F12B42"/>
    <w:rsid w:val="00F12BB1"/>
    <w:rsid w:val="00F12F0F"/>
    <w:rsid w:val="00F14D29"/>
    <w:rsid w:val="00F14F46"/>
    <w:rsid w:val="00F15A74"/>
    <w:rsid w:val="00F17448"/>
    <w:rsid w:val="00F2124B"/>
    <w:rsid w:val="00F227E0"/>
    <w:rsid w:val="00F2502B"/>
    <w:rsid w:val="00F25FEE"/>
    <w:rsid w:val="00F27874"/>
    <w:rsid w:val="00F32A70"/>
    <w:rsid w:val="00F33BBB"/>
    <w:rsid w:val="00F3457B"/>
    <w:rsid w:val="00F34AF4"/>
    <w:rsid w:val="00F400E9"/>
    <w:rsid w:val="00F404A2"/>
    <w:rsid w:val="00F42EB6"/>
    <w:rsid w:val="00F4456A"/>
    <w:rsid w:val="00F45B33"/>
    <w:rsid w:val="00F47813"/>
    <w:rsid w:val="00F506ED"/>
    <w:rsid w:val="00F50AA1"/>
    <w:rsid w:val="00F50BCF"/>
    <w:rsid w:val="00F50BFC"/>
    <w:rsid w:val="00F53CBA"/>
    <w:rsid w:val="00F53EFB"/>
    <w:rsid w:val="00F561DE"/>
    <w:rsid w:val="00F570B7"/>
    <w:rsid w:val="00F6044A"/>
    <w:rsid w:val="00F608A2"/>
    <w:rsid w:val="00F6348F"/>
    <w:rsid w:val="00F63C13"/>
    <w:rsid w:val="00F6492F"/>
    <w:rsid w:val="00F65EF6"/>
    <w:rsid w:val="00F66A8C"/>
    <w:rsid w:val="00F70B59"/>
    <w:rsid w:val="00F71A52"/>
    <w:rsid w:val="00F72166"/>
    <w:rsid w:val="00F72FB1"/>
    <w:rsid w:val="00F76E05"/>
    <w:rsid w:val="00F77B06"/>
    <w:rsid w:val="00F80CF4"/>
    <w:rsid w:val="00F811CC"/>
    <w:rsid w:val="00F81FA7"/>
    <w:rsid w:val="00F820F3"/>
    <w:rsid w:val="00F82676"/>
    <w:rsid w:val="00F83C47"/>
    <w:rsid w:val="00F862B7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699"/>
    <w:rsid w:val="00F969A2"/>
    <w:rsid w:val="00F96BD8"/>
    <w:rsid w:val="00F97A36"/>
    <w:rsid w:val="00FA0677"/>
    <w:rsid w:val="00FA0EFA"/>
    <w:rsid w:val="00FA1F5D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1D54"/>
    <w:rsid w:val="00FC2F55"/>
    <w:rsid w:val="00FC2FAF"/>
    <w:rsid w:val="00FC4982"/>
    <w:rsid w:val="00FC4F75"/>
    <w:rsid w:val="00FC7128"/>
    <w:rsid w:val="00FD18F6"/>
    <w:rsid w:val="00FD1C22"/>
    <w:rsid w:val="00FD2559"/>
    <w:rsid w:val="00FD3573"/>
    <w:rsid w:val="00FD3727"/>
    <w:rsid w:val="00FD445E"/>
    <w:rsid w:val="00FD47FF"/>
    <w:rsid w:val="00FD6964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  <w:rsid w:val="00FF7774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4E650B"/>
  <w15:docId w15:val="{170B01CF-E530-4B6C-9CB1-A491C683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9359E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uiPriority w:val="39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801344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paragraph" w:styleId="aff5">
    <w:name w:val="caption"/>
    <w:basedOn w:val="a1"/>
    <w:next w:val="a1"/>
    <w:unhideWhenUsed/>
    <w:qFormat/>
    <w:rsid w:val="0026149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465602"/>
    <w:rPr>
      <w:color w:val="605E5C"/>
      <w:shd w:val="clear" w:color="auto" w:fill="E1DFDD"/>
    </w:rPr>
  </w:style>
  <w:style w:type="paragraph" w:customStyle="1" w:styleId="aff6">
    <w:name w:val="+Перечень"/>
    <w:basedOn w:val="a0"/>
    <w:link w:val="aff7"/>
    <w:qFormat/>
    <w:rsid w:val="00133181"/>
    <w:rPr>
      <w:shd w:val="clear" w:color="auto" w:fill="FFFFFF"/>
    </w:rPr>
  </w:style>
  <w:style w:type="character" w:customStyle="1" w:styleId="aff7">
    <w:name w:val="+Перечень Знак"/>
    <w:basedOn w:val="afe"/>
    <w:link w:val="aff6"/>
    <w:rsid w:val="00133181"/>
    <w:rPr>
      <w:sz w:val="28"/>
      <w:szCs w:val="28"/>
    </w:rPr>
  </w:style>
  <w:style w:type="character" w:styleId="aff8">
    <w:name w:val="Unresolved Mention"/>
    <w:basedOn w:val="a2"/>
    <w:uiPriority w:val="99"/>
    <w:semiHidden/>
    <w:unhideWhenUsed/>
    <w:rsid w:val="00045878"/>
    <w:rPr>
      <w:color w:val="605E5C"/>
      <w:shd w:val="clear" w:color="auto" w:fill="E1DFDD"/>
    </w:rPr>
  </w:style>
  <w:style w:type="character" w:styleId="aff9">
    <w:name w:val="Placeholder Text"/>
    <w:basedOn w:val="a2"/>
    <w:uiPriority w:val="99"/>
    <w:semiHidden/>
    <w:rsid w:val="005A3D6F"/>
    <w:rPr>
      <w:color w:val="808080"/>
    </w:rPr>
  </w:style>
  <w:style w:type="paragraph" w:customStyle="1" w:styleId="Default">
    <w:name w:val="Default"/>
    <w:rsid w:val="004C5A9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s-ssd\Downloads\SHablon_oformlenija_Otcheta_po_proizv_praktike_2022_5_6_PrPr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39ABF8-035C-4A67-B220-F4ACC4DE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SHablon_oformlenija_Otcheta_po_proizv_praktike_2022_5_6_PrPr.dotm</Template>
  <TotalTime>1670</TotalTime>
  <Pages>11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Nikita Stepanov</cp:lastModifiedBy>
  <cp:revision>252</cp:revision>
  <cp:lastPrinted>2023-11-14T19:16:00Z</cp:lastPrinted>
  <dcterms:created xsi:type="dcterms:W3CDTF">2023-07-12T16:44:00Z</dcterms:created>
  <dcterms:modified xsi:type="dcterms:W3CDTF">2023-12-17T23:54:00Z</dcterms:modified>
</cp:coreProperties>
</file>